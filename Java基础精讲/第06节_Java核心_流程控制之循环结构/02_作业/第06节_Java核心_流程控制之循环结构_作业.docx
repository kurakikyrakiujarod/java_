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30B" w:rsidRPr="00B920E5" w:rsidRDefault="0031530B" w:rsidP="0031530B">
      <w:pPr>
        <w:ind w:left="720" w:hanging="720"/>
        <w:rPr>
          <w:rFonts w:ascii="微软雅黑" w:eastAsia="微软雅黑" w:hAnsi="微软雅黑"/>
        </w:rPr>
      </w:pPr>
    </w:p>
    <w:p w:rsidR="0031530B" w:rsidRPr="00B920E5" w:rsidRDefault="0031530B" w:rsidP="0031530B">
      <w:pPr>
        <w:pStyle w:val="1"/>
        <w:rPr>
          <w:rFonts w:ascii="微软雅黑" w:eastAsia="微软雅黑" w:hAnsi="微软雅黑"/>
        </w:rPr>
      </w:pPr>
      <w:r w:rsidRPr="00B920E5">
        <w:rPr>
          <w:rFonts w:ascii="微软雅黑" w:eastAsia="微软雅黑" w:hAnsi="微软雅黑" w:hint="eastAsia"/>
        </w:rPr>
        <w:t>作业</w:t>
      </w:r>
    </w:p>
    <w:p w:rsidR="00105EAE" w:rsidRPr="00B920E5" w:rsidRDefault="00C7304A" w:rsidP="00B920E5">
      <w:pPr>
        <w:pStyle w:val="2"/>
        <w:rPr>
          <w:rFonts w:ascii="微软雅黑" w:eastAsia="微软雅黑" w:hAnsi="微软雅黑" w:hint="default"/>
        </w:rPr>
      </w:pPr>
      <w:r w:rsidRPr="00C7304A">
        <w:rPr>
          <w:rFonts w:ascii="微软雅黑" w:eastAsia="微软雅黑" w:hAnsi="微软雅黑"/>
        </w:rPr>
        <w:t>06_Java核心_流程控制之循环结构</w:t>
      </w:r>
    </w:p>
    <w:p w:rsidR="00B920E5" w:rsidRPr="00B920E5" w:rsidRDefault="008E7E3D" w:rsidP="00B920E5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什么是循环</w:t>
      </w:r>
      <w:r w:rsidR="00B920E5" w:rsidRPr="00B920E5">
        <w:rPr>
          <w:rFonts w:ascii="微软雅黑" w:eastAsia="微软雅黑" w:hAnsi="微软雅黑" w:hint="eastAsia"/>
        </w:rPr>
        <w:t>？</w:t>
      </w:r>
      <w:r>
        <w:rPr>
          <w:rFonts w:ascii="微软雅黑" w:eastAsia="微软雅黑" w:hAnsi="微软雅黑" w:hint="eastAsia"/>
        </w:rPr>
        <w:t>Java中循环的分类有哪些</w:t>
      </w:r>
      <w:r w:rsidR="00F056D8">
        <w:rPr>
          <w:rFonts w:ascii="微软雅黑" w:eastAsia="微软雅黑" w:hAnsi="微软雅黑" w:hint="eastAsia"/>
        </w:rPr>
        <w:t>？</w:t>
      </w:r>
    </w:p>
    <w:p w:rsidR="00B920E5" w:rsidRDefault="00B920E5" w:rsidP="00B920E5">
      <w:pPr>
        <w:ind w:left="360"/>
        <w:rPr>
          <w:rFonts w:ascii="微软雅黑" w:eastAsia="微软雅黑" w:hAnsi="微软雅黑"/>
        </w:rPr>
      </w:pPr>
    </w:p>
    <w:p w:rsidR="00F056D8" w:rsidRDefault="008E7E3D" w:rsidP="00F056D8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输出n=</w:t>
      </w:r>
      <w:r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的三角数字阵</w:t>
      </w:r>
      <w:r w:rsidR="004C23F4">
        <w:rPr>
          <w:rFonts w:ascii="微软雅黑" w:eastAsia="微软雅黑" w:hAnsi="微软雅黑" w:hint="eastAsia"/>
        </w:rPr>
        <w:t>（★★</w:t>
      </w:r>
      <w:r>
        <w:rPr>
          <w:rFonts w:ascii="微软雅黑" w:eastAsia="微软雅黑" w:hAnsi="微软雅黑" w:hint="eastAsia"/>
        </w:rPr>
        <w:t>★★</w:t>
      </w:r>
      <w:r w:rsidR="004C23F4">
        <w:rPr>
          <w:rFonts w:ascii="微软雅黑" w:eastAsia="微软雅黑" w:hAnsi="微软雅黑" w:hint="eastAsia"/>
        </w:rPr>
        <w:t>）</w:t>
      </w:r>
      <w:r w:rsidR="00F056D8">
        <w:rPr>
          <w:rFonts w:ascii="微软雅黑" w:eastAsia="微软雅黑" w:hAnsi="微软雅黑" w:hint="eastAsia"/>
        </w:rPr>
        <w:t>：</w:t>
      </w:r>
    </w:p>
    <w:p w:rsidR="008E7E3D" w:rsidRPr="008E7E3D" w:rsidRDefault="008E7E3D" w:rsidP="008E7E3D">
      <w:pPr>
        <w:autoSpaceDE w:val="0"/>
        <w:autoSpaceDN w:val="0"/>
        <w:adjustRightInd w:val="0"/>
        <w:ind w:firstLine="360"/>
        <w:jc w:val="left"/>
        <w:rPr>
          <w:rFonts w:ascii="宋体" w:eastAsia="宋体" w:hAnsi="宋体"/>
        </w:rPr>
      </w:pPr>
      <w:r w:rsidRPr="008E7E3D">
        <w:rPr>
          <w:rFonts w:ascii="微软雅黑" w:eastAsia="微软雅黑" w:hAnsi="微软雅黑"/>
        </w:rPr>
        <w:tab/>
      </w:r>
      <w:r w:rsidRPr="008E7E3D">
        <w:rPr>
          <w:rFonts w:ascii="宋体" w:eastAsia="宋体" w:hAnsi="宋体"/>
        </w:rPr>
        <w:t xml:space="preserve">1 </w:t>
      </w:r>
      <w:r w:rsidRPr="008E7E3D">
        <w:rPr>
          <w:rFonts w:ascii="宋体" w:eastAsia="宋体" w:hAnsi="宋体"/>
        </w:rPr>
        <w:tab/>
      </w:r>
    </w:p>
    <w:p w:rsidR="008E7E3D" w:rsidRPr="008E7E3D" w:rsidRDefault="008E7E3D" w:rsidP="008E7E3D">
      <w:pPr>
        <w:autoSpaceDE w:val="0"/>
        <w:autoSpaceDN w:val="0"/>
        <w:adjustRightInd w:val="0"/>
        <w:ind w:firstLine="360"/>
        <w:jc w:val="left"/>
        <w:rPr>
          <w:rFonts w:ascii="宋体" w:eastAsia="宋体" w:hAnsi="宋体"/>
        </w:rPr>
      </w:pPr>
      <w:r w:rsidRPr="008E7E3D">
        <w:rPr>
          <w:rFonts w:ascii="宋体" w:eastAsia="宋体" w:hAnsi="宋体"/>
        </w:rPr>
        <w:tab/>
        <w:t xml:space="preserve">2  3  </w:t>
      </w:r>
    </w:p>
    <w:p w:rsidR="008E7E3D" w:rsidRPr="008E7E3D" w:rsidRDefault="008E7E3D" w:rsidP="008E7E3D">
      <w:pPr>
        <w:autoSpaceDE w:val="0"/>
        <w:autoSpaceDN w:val="0"/>
        <w:adjustRightInd w:val="0"/>
        <w:ind w:firstLine="360"/>
        <w:jc w:val="left"/>
        <w:rPr>
          <w:rFonts w:ascii="宋体" w:eastAsia="宋体" w:hAnsi="宋体"/>
        </w:rPr>
      </w:pPr>
      <w:r w:rsidRPr="008E7E3D">
        <w:rPr>
          <w:rFonts w:ascii="宋体" w:eastAsia="宋体" w:hAnsi="宋体"/>
        </w:rPr>
        <w:tab/>
        <w:t>4  5  6</w:t>
      </w:r>
    </w:p>
    <w:p w:rsidR="008E7E3D" w:rsidRPr="008E7E3D" w:rsidRDefault="008E7E3D" w:rsidP="008E7E3D">
      <w:pPr>
        <w:autoSpaceDE w:val="0"/>
        <w:autoSpaceDN w:val="0"/>
        <w:adjustRightInd w:val="0"/>
        <w:ind w:firstLine="360"/>
        <w:jc w:val="left"/>
        <w:rPr>
          <w:rFonts w:ascii="宋体" w:eastAsia="宋体" w:hAnsi="宋体"/>
        </w:rPr>
      </w:pPr>
      <w:r w:rsidRPr="008E7E3D">
        <w:rPr>
          <w:rFonts w:ascii="宋体" w:eastAsia="宋体" w:hAnsi="宋体"/>
        </w:rPr>
        <w:tab/>
        <w:t>7  8  9  10</w:t>
      </w:r>
    </w:p>
    <w:p w:rsidR="008E7E3D" w:rsidRPr="008E7E3D" w:rsidRDefault="008E7E3D" w:rsidP="008E7E3D">
      <w:pPr>
        <w:autoSpaceDE w:val="0"/>
        <w:autoSpaceDN w:val="0"/>
        <w:adjustRightInd w:val="0"/>
        <w:ind w:firstLine="360"/>
        <w:jc w:val="left"/>
        <w:rPr>
          <w:rFonts w:ascii="宋体" w:eastAsia="宋体" w:hAnsi="宋体"/>
        </w:rPr>
      </w:pPr>
      <w:r w:rsidRPr="008E7E3D">
        <w:rPr>
          <w:rFonts w:ascii="宋体" w:eastAsia="宋体" w:hAnsi="宋体"/>
        </w:rPr>
        <w:tab/>
        <w:t>11 12 13 14 15</w:t>
      </w:r>
    </w:p>
    <w:p w:rsidR="009C0DA4" w:rsidRPr="009C0DA4" w:rsidRDefault="008E7E3D" w:rsidP="008E7E3D">
      <w:pPr>
        <w:autoSpaceDE w:val="0"/>
        <w:autoSpaceDN w:val="0"/>
        <w:adjustRightInd w:val="0"/>
        <w:ind w:firstLine="360"/>
        <w:jc w:val="left"/>
      </w:pPr>
      <w:r w:rsidRPr="008E7E3D">
        <w:rPr>
          <w:rFonts w:ascii="宋体" w:eastAsia="宋体" w:hAnsi="宋体"/>
        </w:rPr>
        <w:tab/>
        <w:t xml:space="preserve">16 17 18 19 20 21  </w:t>
      </w:r>
    </w:p>
    <w:p w:rsidR="00B864FE" w:rsidRDefault="008E7E3D" w:rsidP="00B864FE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输出九九乘法表</w:t>
      </w:r>
      <w:r w:rsidR="004C23F4">
        <w:rPr>
          <w:rFonts w:ascii="微软雅黑" w:eastAsia="微软雅黑" w:hAnsi="微软雅黑" w:hint="eastAsia"/>
        </w:rPr>
        <w:t>（★★★★）</w:t>
      </w:r>
      <w:r w:rsidR="00B864FE">
        <w:rPr>
          <w:rFonts w:ascii="微软雅黑" w:eastAsia="微软雅黑" w:hAnsi="微软雅黑" w:hint="eastAsia"/>
        </w:rPr>
        <w:t>：</w:t>
      </w:r>
    </w:p>
    <w:p w:rsidR="008E7E3D" w:rsidRDefault="008E7E3D" w:rsidP="008E7E3D">
      <w:pPr>
        <w:pStyle w:val="a6"/>
      </w:pPr>
      <w:r>
        <w:t>1*1=1</w:t>
      </w:r>
    </w:p>
    <w:p w:rsidR="008E7E3D" w:rsidRDefault="008E7E3D" w:rsidP="008E7E3D">
      <w:pPr>
        <w:pStyle w:val="a6"/>
      </w:pPr>
      <w:r>
        <w:t>1*2=2</w:t>
      </w:r>
      <w:r>
        <w:tab/>
        <w:t>2*2=4</w:t>
      </w:r>
    </w:p>
    <w:p w:rsidR="008E7E3D" w:rsidRDefault="008E7E3D" w:rsidP="008E7E3D">
      <w:pPr>
        <w:pStyle w:val="a6"/>
      </w:pPr>
      <w:r>
        <w:t>1*3=3</w:t>
      </w:r>
      <w:r>
        <w:tab/>
        <w:t>2*3=6</w:t>
      </w:r>
      <w:r>
        <w:tab/>
        <w:t>3*3=9</w:t>
      </w:r>
    </w:p>
    <w:p w:rsidR="008E7E3D" w:rsidRDefault="008E7E3D" w:rsidP="008E7E3D">
      <w:pPr>
        <w:pStyle w:val="a6"/>
      </w:pPr>
      <w:r>
        <w:t>...</w:t>
      </w:r>
    </w:p>
    <w:p w:rsidR="008E7E3D" w:rsidRDefault="008E7E3D" w:rsidP="008E7E3D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8E7E3D">
        <w:rPr>
          <w:rFonts w:ascii="微软雅黑" w:eastAsia="微软雅黑" w:hAnsi="微软雅黑" w:hint="eastAsia"/>
        </w:rPr>
        <w:t>已知纸张厚度：0.0</w:t>
      </w:r>
      <w:r w:rsidRPr="008E7E3D">
        <w:rPr>
          <w:rFonts w:ascii="微软雅黑" w:eastAsia="微软雅黑" w:hAnsi="微软雅黑"/>
        </w:rPr>
        <w:t>0</w:t>
      </w:r>
      <w:r w:rsidRPr="008E7E3D">
        <w:rPr>
          <w:rFonts w:ascii="微软雅黑" w:eastAsia="微软雅黑" w:hAnsi="微软雅黑" w:hint="eastAsia"/>
        </w:rPr>
        <w:t>1米，珠峰高度为8848米</w:t>
      </w:r>
      <w:r>
        <w:rPr>
          <w:rFonts w:ascii="微软雅黑" w:eastAsia="微软雅黑" w:hAnsi="微软雅黑" w:hint="eastAsia"/>
        </w:rPr>
        <w:t>，</w:t>
      </w:r>
      <w:r w:rsidRPr="008E7E3D">
        <w:rPr>
          <w:rFonts w:ascii="微软雅黑" w:eastAsia="微软雅黑" w:hAnsi="微软雅黑" w:hint="eastAsia"/>
        </w:rPr>
        <w:t>求：纸张折叠多少次能达到珠穆朗玛峰的高度</w:t>
      </w:r>
      <w:r w:rsidR="007A663B">
        <w:rPr>
          <w:rFonts w:ascii="微软雅黑" w:eastAsia="微软雅黑" w:hAnsi="微软雅黑" w:hint="eastAsia"/>
        </w:rPr>
        <w:t>（★★★</w:t>
      </w:r>
      <w:bookmarkStart w:id="0" w:name="_GoBack"/>
      <w:bookmarkEnd w:id="0"/>
      <w:r w:rsidR="007A663B">
        <w:rPr>
          <w:rFonts w:ascii="微软雅黑" w:eastAsia="微软雅黑" w:hAnsi="微软雅黑" w:hint="eastAsia"/>
        </w:rPr>
        <w:t>）</w:t>
      </w:r>
    </w:p>
    <w:p w:rsidR="009A5809" w:rsidRPr="009A5809" w:rsidRDefault="009A5809" w:rsidP="009A5809">
      <w:pPr>
        <w:ind w:left="360"/>
      </w:pPr>
    </w:p>
    <w:sectPr w:rsidR="009A5809" w:rsidRPr="009A580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7C35" w:rsidRDefault="00887C35">
      <w:r>
        <w:separator/>
      </w:r>
    </w:p>
  </w:endnote>
  <w:endnote w:type="continuationSeparator" w:id="0">
    <w:p w:rsidR="00887C35" w:rsidRDefault="00887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3"/>
    </w:pPr>
    <w:r>
      <w:rPr>
        <w:noProof/>
      </w:rPr>
      <w:drawing>
        <wp:anchor distT="152400" distB="152400" distL="152400" distR="152400" simplePos="0" relativeHeight="251661312" behindDoc="1" locked="0" layoutInCell="1" allowOverlap="1">
          <wp:simplePos x="0" y="0"/>
          <wp:positionH relativeFrom="page">
            <wp:posOffset>13970</wp:posOffset>
          </wp:positionH>
          <wp:positionV relativeFrom="page">
            <wp:posOffset>10078720</wp:posOffset>
          </wp:positionV>
          <wp:extent cx="7573010" cy="548640"/>
          <wp:effectExtent l="0" t="0" r="8890" b="3810"/>
          <wp:wrapNone/>
          <wp:docPr id="1073741826" name="officeArt object" descr="word-页脚-博学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 descr="word-页脚-博学谷.jpg"/>
                  <pic:cNvPicPr>
                    <a:picLocks noChangeAspect="1"/>
                  </pic:cNvPicPr>
                </pic:nvPicPr>
                <pic:blipFill>
                  <a:blip r:embed="rId1"/>
                  <a:srcRect t="3244" b="3244"/>
                  <a:stretch>
                    <a:fillRect/>
                  </a:stretch>
                </pic:blipFill>
                <pic:spPr>
                  <a:xfrm>
                    <a:off x="0" y="0"/>
                    <a:ext cx="7573010" cy="548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7C35" w:rsidRDefault="00887C35">
      <w:r>
        <w:separator/>
      </w:r>
    </w:p>
  </w:footnote>
  <w:footnote w:type="continuationSeparator" w:id="0">
    <w:p w:rsidR="00887C35" w:rsidRDefault="00887C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4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-1133475</wp:posOffset>
          </wp:positionH>
          <wp:positionV relativeFrom="paragraph">
            <wp:posOffset>-485775</wp:posOffset>
          </wp:positionV>
          <wp:extent cx="7594600" cy="906145"/>
          <wp:effectExtent l="0" t="0" r="6350" b="8255"/>
          <wp:wrapNone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4600" cy="906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DCF"/>
    <w:multiLevelType w:val="hybridMultilevel"/>
    <w:tmpl w:val="53D6AC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9A40FCA"/>
    <w:multiLevelType w:val="hybridMultilevel"/>
    <w:tmpl w:val="FC806C34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" w15:restartNumberingAfterBreak="0">
    <w:nsid w:val="135B3C71"/>
    <w:multiLevelType w:val="hybridMultilevel"/>
    <w:tmpl w:val="04405CFE"/>
    <w:lvl w:ilvl="0" w:tplc="EDF6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A876EA"/>
    <w:multiLevelType w:val="hybridMultilevel"/>
    <w:tmpl w:val="A782B3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A5470B5"/>
    <w:multiLevelType w:val="hybridMultilevel"/>
    <w:tmpl w:val="71CC2CD2"/>
    <w:lvl w:ilvl="0" w:tplc="A8F2C71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62033C"/>
    <w:rsid w:val="00102163"/>
    <w:rsid w:val="00105EAE"/>
    <w:rsid w:val="00134BC7"/>
    <w:rsid w:val="002036EB"/>
    <w:rsid w:val="00214B99"/>
    <w:rsid w:val="00260039"/>
    <w:rsid w:val="00267678"/>
    <w:rsid w:val="002F25CF"/>
    <w:rsid w:val="0031530B"/>
    <w:rsid w:val="00393B2C"/>
    <w:rsid w:val="00432EB3"/>
    <w:rsid w:val="004352F5"/>
    <w:rsid w:val="0047641B"/>
    <w:rsid w:val="004C23F4"/>
    <w:rsid w:val="00553DC9"/>
    <w:rsid w:val="00567A74"/>
    <w:rsid w:val="007A663B"/>
    <w:rsid w:val="00863701"/>
    <w:rsid w:val="00887C35"/>
    <w:rsid w:val="008E7E3D"/>
    <w:rsid w:val="009743CC"/>
    <w:rsid w:val="009A5809"/>
    <w:rsid w:val="009C0DA4"/>
    <w:rsid w:val="00A2141A"/>
    <w:rsid w:val="00A351A7"/>
    <w:rsid w:val="00B864FE"/>
    <w:rsid w:val="00B920E5"/>
    <w:rsid w:val="00C7304A"/>
    <w:rsid w:val="00D7338F"/>
    <w:rsid w:val="00F056D8"/>
    <w:rsid w:val="066C1046"/>
    <w:rsid w:val="09670F47"/>
    <w:rsid w:val="25503426"/>
    <w:rsid w:val="314D3C8A"/>
    <w:rsid w:val="40C576D4"/>
    <w:rsid w:val="506812CD"/>
    <w:rsid w:val="5CED1907"/>
    <w:rsid w:val="5D62033C"/>
    <w:rsid w:val="5F7F02DE"/>
    <w:rsid w:val="60072410"/>
    <w:rsid w:val="644D27E7"/>
    <w:rsid w:val="6D535020"/>
    <w:rsid w:val="6DF1377F"/>
    <w:rsid w:val="78DD54C8"/>
    <w:rsid w:val="7FE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5D70FA"/>
  <w15:docId w15:val="{1A0E1B96-31F3-49DF-973B-59D13560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15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315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rsid w:val="0031530B"/>
    <w:pPr>
      <w:ind w:firstLineChars="200" w:firstLine="420"/>
    </w:pPr>
    <w:rPr>
      <w:szCs w:val="22"/>
    </w:rPr>
  </w:style>
  <w:style w:type="character" w:customStyle="1" w:styleId="10">
    <w:name w:val="标题 1 字符"/>
    <w:basedOn w:val="a0"/>
    <w:link w:val="1"/>
    <w:rsid w:val="0031530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31530B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992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lwzy</cp:lastModifiedBy>
  <cp:revision>16</cp:revision>
  <dcterms:created xsi:type="dcterms:W3CDTF">2018-08-03T06:56:00Z</dcterms:created>
  <dcterms:modified xsi:type="dcterms:W3CDTF">2019-01-26T02:01:00Z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