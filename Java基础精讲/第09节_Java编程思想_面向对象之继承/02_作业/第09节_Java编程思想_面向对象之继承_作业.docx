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B920E5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B920E5" w:rsidRDefault="0031530B" w:rsidP="0031530B">
      <w:pPr>
        <w:pStyle w:val="1"/>
        <w:rPr>
          <w:rFonts w:ascii="微软雅黑" w:eastAsia="微软雅黑" w:hAnsi="微软雅黑"/>
        </w:rPr>
      </w:pPr>
      <w:r w:rsidRPr="00B920E5">
        <w:rPr>
          <w:rFonts w:ascii="微软雅黑" w:eastAsia="微软雅黑" w:hAnsi="微软雅黑" w:hint="eastAsia"/>
        </w:rPr>
        <w:t>作业</w:t>
      </w:r>
    </w:p>
    <w:p w:rsidR="00105EAE" w:rsidRPr="00B920E5" w:rsidRDefault="002F2E20" w:rsidP="00B920E5">
      <w:pPr>
        <w:pStyle w:val="2"/>
        <w:rPr>
          <w:rFonts w:ascii="微软雅黑" w:eastAsia="微软雅黑" w:hAnsi="微软雅黑" w:hint="default"/>
        </w:rPr>
      </w:pPr>
      <w:r w:rsidRPr="002F2E20">
        <w:rPr>
          <w:rFonts w:ascii="微软雅黑" w:eastAsia="微软雅黑" w:hAnsi="微软雅黑"/>
        </w:rPr>
        <w:t>09_Java编程思想_面向对象之继承</w:t>
      </w:r>
    </w:p>
    <w:p w:rsidR="00B920E5" w:rsidRPr="00B920E5" w:rsidRDefault="00B36865" w:rsidP="00B920E5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继承的概念和作用是什么</w:t>
      </w:r>
      <w:r w:rsidR="00353D3D">
        <w:rPr>
          <w:rFonts w:ascii="微软雅黑" w:eastAsia="微软雅黑" w:hAnsi="微软雅黑" w:hint="eastAsia"/>
        </w:rPr>
        <w:t>，Java中继承的关键字是什么</w:t>
      </w:r>
      <w:r w:rsidR="00F056D8">
        <w:rPr>
          <w:rFonts w:ascii="微软雅黑" w:eastAsia="微软雅黑" w:hAnsi="微软雅黑" w:hint="eastAsia"/>
        </w:rPr>
        <w:t>？</w:t>
      </w:r>
    </w:p>
    <w:p w:rsidR="00B920E5" w:rsidRDefault="00B920E5" w:rsidP="00B920E5">
      <w:pPr>
        <w:ind w:left="360"/>
        <w:rPr>
          <w:rFonts w:ascii="微软雅黑" w:eastAsia="微软雅黑" w:hAnsi="微软雅黑"/>
        </w:rPr>
      </w:pPr>
    </w:p>
    <w:p w:rsidR="00F056D8" w:rsidRDefault="00353D3D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继承的使用场景有哪些</w:t>
      </w:r>
      <w:r w:rsidR="00A37BF9">
        <w:rPr>
          <w:rFonts w:ascii="微软雅黑" w:eastAsia="微软雅黑" w:hAnsi="微软雅黑" w:hint="eastAsia"/>
        </w:rPr>
        <w:t>？</w:t>
      </w:r>
    </w:p>
    <w:p w:rsidR="009C0DA4" w:rsidRPr="009C0DA4" w:rsidRDefault="009C0DA4" w:rsidP="008E7E3D">
      <w:pPr>
        <w:autoSpaceDE w:val="0"/>
        <w:autoSpaceDN w:val="0"/>
        <w:adjustRightInd w:val="0"/>
        <w:ind w:firstLine="360"/>
        <w:jc w:val="left"/>
      </w:pPr>
    </w:p>
    <w:p w:rsidR="00B864FE" w:rsidRDefault="00353D3D" w:rsidP="00B864FE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ava</w:t>
      </w:r>
      <w:r>
        <w:rPr>
          <w:rFonts w:ascii="微软雅黑" w:eastAsia="微软雅黑" w:hAnsi="微软雅黑" w:hint="eastAsia"/>
        </w:rPr>
        <w:t>中继承的特点以及优缺点</w:t>
      </w:r>
      <w:r w:rsidR="003607EB">
        <w:rPr>
          <w:rFonts w:ascii="微软雅黑" w:eastAsia="微软雅黑" w:hAnsi="微软雅黑" w:hint="eastAsia"/>
        </w:rPr>
        <w:t>？</w:t>
      </w:r>
      <w:r w:rsidR="004C23F4">
        <w:rPr>
          <w:rFonts w:ascii="微软雅黑" w:eastAsia="微软雅黑" w:hAnsi="微软雅黑" w:hint="eastAsia"/>
        </w:rPr>
        <w:t>（★★★）</w:t>
      </w:r>
    </w:p>
    <w:p w:rsidR="008E7E3D" w:rsidRDefault="008E7E3D" w:rsidP="008E7E3D">
      <w:pPr>
        <w:pStyle w:val="a6"/>
      </w:pPr>
    </w:p>
    <w:p w:rsidR="008E7E3D" w:rsidRDefault="00353D3D" w:rsidP="008E7E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什么叫方法重写，重写和重载的区别是什么</w:t>
      </w:r>
      <w:r w:rsidR="003607EB">
        <w:rPr>
          <w:rFonts w:ascii="微软雅黑" w:eastAsia="微软雅黑" w:hAnsi="微软雅黑" w:hint="eastAsia"/>
        </w:rPr>
        <w:t>？</w:t>
      </w:r>
      <w:r w:rsidR="007A663B">
        <w:rPr>
          <w:rFonts w:ascii="微软雅黑" w:eastAsia="微软雅黑" w:hAnsi="微软雅黑" w:hint="eastAsia"/>
        </w:rPr>
        <w:t>（</w:t>
      </w:r>
      <w:r w:rsidR="003607EB">
        <w:rPr>
          <w:rFonts w:ascii="微软雅黑" w:eastAsia="微软雅黑" w:hAnsi="微软雅黑" w:hint="eastAsia"/>
        </w:rPr>
        <w:t>★★</w:t>
      </w:r>
      <w:r w:rsidR="007A663B">
        <w:rPr>
          <w:rFonts w:ascii="微软雅黑" w:eastAsia="微软雅黑" w:hAnsi="微软雅黑" w:hint="eastAsia"/>
        </w:rPr>
        <w:t>★）</w:t>
      </w:r>
    </w:p>
    <w:p w:rsidR="009A5809" w:rsidRDefault="009A5809" w:rsidP="009A5809">
      <w:pPr>
        <w:ind w:left="360"/>
      </w:pPr>
    </w:p>
    <w:p w:rsidR="00A37BF9" w:rsidRDefault="00353D3D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super代表什么，this和super的区别？</w:t>
      </w:r>
      <w:r w:rsidR="003607EB">
        <w:rPr>
          <w:rFonts w:ascii="微软雅黑" w:eastAsia="微软雅黑" w:hAnsi="微软雅黑" w:hint="eastAsia"/>
        </w:rPr>
        <w:t>（★★★）</w:t>
      </w:r>
    </w:p>
    <w:p w:rsidR="00A37BF9" w:rsidRPr="00A37BF9" w:rsidRDefault="00A37BF9" w:rsidP="00A37BF9">
      <w:pPr>
        <w:ind w:left="360"/>
      </w:pPr>
    </w:p>
    <w:p w:rsidR="00A37BF9" w:rsidRDefault="00353D3D" w:rsidP="00A37BF9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请分别说出Java中的四种访问权限修饰符和它们的权限</w:t>
      </w:r>
    </w:p>
    <w:p w:rsidR="00A37BF9" w:rsidRPr="00A37BF9" w:rsidRDefault="00A37BF9" w:rsidP="00A37BF9">
      <w:pPr>
        <w:ind w:left="360"/>
      </w:pPr>
    </w:p>
    <w:p w:rsidR="00D10974" w:rsidRDefault="00353D3D" w:rsidP="00353D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某电商平台的用户个人信息如下图。请根据图示定义用户类（User），人员类（Person）。</w:t>
      </w:r>
      <w:r w:rsidR="00536F80">
        <w:rPr>
          <w:rFonts w:ascii="微软雅黑" w:eastAsia="微软雅黑" w:hAnsi="微软雅黑" w:hint="eastAsia"/>
        </w:rPr>
        <w:t>实际开发中，所有的JavaBean类都是一个实体类（Entity），该类中一般包含数据的唯一标识（id），创建时间</w:t>
      </w:r>
      <w:r w:rsidR="00426ACF">
        <w:rPr>
          <w:rFonts w:ascii="微软雅黑" w:eastAsia="微软雅黑" w:hAnsi="微软雅黑" w:hint="eastAsia"/>
        </w:rPr>
        <w:t>（String类型，下同）</w:t>
      </w:r>
      <w:r w:rsidR="00536F80">
        <w:rPr>
          <w:rFonts w:ascii="微软雅黑" w:eastAsia="微软雅黑" w:hAnsi="微软雅黑" w:hint="eastAsia"/>
        </w:rPr>
        <w:t>、删除时间、删除状态等信息，请用继承关系创建上述</w:t>
      </w:r>
      <w:proofErr w:type="gramStart"/>
      <w:r w:rsidR="00536F80">
        <w:rPr>
          <w:rFonts w:ascii="微软雅黑" w:eastAsia="微软雅黑" w:hAnsi="微软雅黑" w:hint="eastAsia"/>
        </w:rPr>
        <w:t>三个类</w:t>
      </w:r>
      <w:r>
        <w:rPr>
          <w:rFonts w:ascii="微软雅黑" w:eastAsia="微软雅黑" w:hAnsi="微软雅黑" w:hint="eastAsia"/>
        </w:rPr>
        <w:t>并使用</w:t>
      </w:r>
      <w:proofErr w:type="gramEnd"/>
      <w:r w:rsidR="00536F80">
        <w:rPr>
          <w:rFonts w:ascii="微软雅黑" w:eastAsia="微软雅黑" w:hAnsi="微软雅黑" w:hint="eastAsia"/>
        </w:rPr>
        <w:t>。</w:t>
      </w:r>
      <w:r w:rsidR="00506E71">
        <w:rPr>
          <w:rFonts w:ascii="微软雅黑" w:eastAsia="微软雅黑" w:hAnsi="微软雅黑" w:hint="eastAsia"/>
        </w:rPr>
        <w:t>（★★★★★</w:t>
      </w:r>
      <w:bookmarkStart w:id="0" w:name="_GoBack"/>
      <w:bookmarkEnd w:id="0"/>
      <w:r w:rsidR="00506E71">
        <w:rPr>
          <w:rFonts w:ascii="微软雅黑" w:eastAsia="微软雅黑" w:hAnsi="微软雅黑" w:hint="eastAsia"/>
        </w:rPr>
        <w:t>）</w:t>
      </w:r>
    </w:p>
    <w:p w:rsidR="00353D3D" w:rsidRPr="00353D3D" w:rsidRDefault="00353D3D" w:rsidP="00353D3D">
      <w:pPr>
        <w:rPr>
          <w:rFonts w:hint="eastAsia"/>
        </w:rPr>
      </w:pPr>
      <w:r>
        <w:rPr>
          <w:noProof/>
        </w:rPr>
        <w:drawing>
          <wp:inline distT="0" distB="0" distL="0" distR="0" wp14:anchorId="62E8CC81" wp14:editId="6D2789ED">
            <wp:extent cx="5274310" cy="492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D3D" w:rsidRPr="00353D3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169" w:rsidRDefault="00582169">
      <w:r>
        <w:separator/>
      </w:r>
    </w:p>
  </w:endnote>
  <w:endnote w:type="continuationSeparator" w:id="0">
    <w:p w:rsidR="00582169" w:rsidRDefault="0058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169" w:rsidRDefault="00582169">
      <w:r>
        <w:separator/>
      </w:r>
    </w:p>
  </w:footnote>
  <w:footnote w:type="continuationSeparator" w:id="0">
    <w:p w:rsidR="00582169" w:rsidRDefault="00582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DCF"/>
    <w:multiLevelType w:val="hybridMultilevel"/>
    <w:tmpl w:val="53D6AC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876EA"/>
    <w:multiLevelType w:val="hybridMultilevel"/>
    <w:tmpl w:val="A782B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102163"/>
    <w:rsid w:val="00105EAE"/>
    <w:rsid w:val="00134BC7"/>
    <w:rsid w:val="002036EB"/>
    <w:rsid w:val="00214B99"/>
    <w:rsid w:val="00260039"/>
    <w:rsid w:val="00267678"/>
    <w:rsid w:val="002F25CF"/>
    <w:rsid w:val="002F2E20"/>
    <w:rsid w:val="002F73AD"/>
    <w:rsid w:val="0031530B"/>
    <w:rsid w:val="00353D3D"/>
    <w:rsid w:val="003607EB"/>
    <w:rsid w:val="00393B2C"/>
    <w:rsid w:val="00426ACF"/>
    <w:rsid w:val="00432EB3"/>
    <w:rsid w:val="004352F5"/>
    <w:rsid w:val="0047641B"/>
    <w:rsid w:val="00491ACF"/>
    <w:rsid w:val="004C23F4"/>
    <w:rsid w:val="00506E71"/>
    <w:rsid w:val="00536F80"/>
    <w:rsid w:val="00553DC9"/>
    <w:rsid w:val="00567A74"/>
    <w:rsid w:val="00582169"/>
    <w:rsid w:val="007A663B"/>
    <w:rsid w:val="00863701"/>
    <w:rsid w:val="00887C35"/>
    <w:rsid w:val="008E7E3D"/>
    <w:rsid w:val="008F5153"/>
    <w:rsid w:val="009743CC"/>
    <w:rsid w:val="009A4280"/>
    <w:rsid w:val="009A5809"/>
    <w:rsid w:val="009C0DA4"/>
    <w:rsid w:val="00A2141A"/>
    <w:rsid w:val="00A351A7"/>
    <w:rsid w:val="00A37BF9"/>
    <w:rsid w:val="00B11C82"/>
    <w:rsid w:val="00B36865"/>
    <w:rsid w:val="00B864FE"/>
    <w:rsid w:val="00B920E5"/>
    <w:rsid w:val="00C103C8"/>
    <w:rsid w:val="00C7304A"/>
    <w:rsid w:val="00CB2DAC"/>
    <w:rsid w:val="00D10974"/>
    <w:rsid w:val="00D633F4"/>
    <w:rsid w:val="00D7338F"/>
    <w:rsid w:val="00F056D8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4FE92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1055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26</cp:revision>
  <dcterms:created xsi:type="dcterms:W3CDTF">2018-08-03T06:56:00Z</dcterms:created>
  <dcterms:modified xsi:type="dcterms:W3CDTF">2019-01-26T03:45:00Z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