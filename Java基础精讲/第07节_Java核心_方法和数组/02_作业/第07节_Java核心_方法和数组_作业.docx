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30B" w:rsidRPr="00B920E5" w:rsidRDefault="0031530B" w:rsidP="0031530B">
      <w:pPr>
        <w:ind w:left="720" w:hanging="720"/>
        <w:rPr>
          <w:rFonts w:ascii="微软雅黑" w:eastAsia="微软雅黑" w:hAnsi="微软雅黑"/>
        </w:rPr>
      </w:pPr>
    </w:p>
    <w:p w:rsidR="0031530B" w:rsidRPr="00B920E5" w:rsidRDefault="0031530B" w:rsidP="0031530B">
      <w:pPr>
        <w:pStyle w:val="1"/>
        <w:rPr>
          <w:rFonts w:ascii="微软雅黑" w:eastAsia="微软雅黑" w:hAnsi="微软雅黑"/>
        </w:rPr>
      </w:pPr>
      <w:r w:rsidRPr="00B920E5">
        <w:rPr>
          <w:rFonts w:ascii="微软雅黑" w:eastAsia="微软雅黑" w:hAnsi="微软雅黑" w:hint="eastAsia"/>
        </w:rPr>
        <w:t>作业</w:t>
      </w:r>
    </w:p>
    <w:p w:rsidR="00105EAE" w:rsidRPr="00B920E5" w:rsidRDefault="00491ACF" w:rsidP="00B920E5">
      <w:pPr>
        <w:pStyle w:val="2"/>
        <w:rPr>
          <w:rFonts w:ascii="微软雅黑" w:eastAsia="微软雅黑" w:hAnsi="微软雅黑" w:hint="default"/>
        </w:rPr>
      </w:pPr>
      <w:r w:rsidRPr="00491ACF">
        <w:rPr>
          <w:rFonts w:ascii="微软雅黑" w:eastAsia="微软雅黑" w:hAnsi="微软雅黑"/>
        </w:rPr>
        <w:t>07_Java核心_方法和数组</w:t>
      </w:r>
    </w:p>
    <w:p w:rsidR="00B920E5" w:rsidRPr="00B920E5" w:rsidRDefault="008E7E3D" w:rsidP="00B920E5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</w:t>
      </w:r>
      <w:r w:rsidR="00B11C82">
        <w:rPr>
          <w:rFonts w:ascii="微软雅黑" w:eastAsia="微软雅黑" w:hAnsi="微软雅黑" w:hint="eastAsia"/>
        </w:rPr>
        <w:t>方法</w:t>
      </w:r>
      <w:r w:rsidR="00B920E5" w:rsidRPr="00B920E5">
        <w:rPr>
          <w:rFonts w:ascii="微软雅黑" w:eastAsia="微软雅黑" w:hAnsi="微软雅黑" w:hint="eastAsia"/>
        </w:rPr>
        <w:t>？</w:t>
      </w:r>
      <w:r w:rsidR="00B11C82">
        <w:rPr>
          <w:rFonts w:ascii="微软雅黑" w:eastAsia="微软雅黑" w:hAnsi="微软雅黑" w:hint="eastAsia"/>
        </w:rPr>
        <w:t>方法的格式</w:t>
      </w:r>
      <w:r w:rsidR="00A37BF9">
        <w:rPr>
          <w:rFonts w:ascii="微软雅黑" w:eastAsia="微软雅黑" w:hAnsi="微软雅黑" w:hint="eastAsia"/>
        </w:rPr>
        <w:t>及各部分的含义</w:t>
      </w:r>
      <w:r w:rsidR="00F056D8">
        <w:rPr>
          <w:rFonts w:ascii="微软雅黑" w:eastAsia="微软雅黑" w:hAnsi="微软雅黑" w:hint="eastAsia"/>
        </w:rPr>
        <w:t>？</w:t>
      </w:r>
    </w:p>
    <w:p w:rsidR="00B920E5" w:rsidRDefault="00B920E5" w:rsidP="00B920E5">
      <w:pPr>
        <w:ind w:left="360"/>
        <w:rPr>
          <w:rFonts w:ascii="微软雅黑" w:eastAsia="微软雅黑" w:hAnsi="微软雅黑"/>
        </w:rPr>
      </w:pPr>
    </w:p>
    <w:p w:rsidR="00F056D8" w:rsidRDefault="00A37BF9" w:rsidP="00F056D8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方法定义时的三个明确是什么？</w:t>
      </w:r>
    </w:p>
    <w:p w:rsidR="009C0DA4" w:rsidRPr="009C0DA4" w:rsidRDefault="009C0DA4" w:rsidP="008E7E3D">
      <w:pPr>
        <w:autoSpaceDE w:val="0"/>
        <w:autoSpaceDN w:val="0"/>
        <w:adjustRightInd w:val="0"/>
        <w:ind w:firstLine="360"/>
        <w:jc w:val="left"/>
      </w:pPr>
    </w:p>
    <w:p w:rsidR="00B864FE" w:rsidRDefault="00A37BF9" w:rsidP="00B864FE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定义一个方法，打印m行n列的星形矩阵</w:t>
      </w:r>
      <w:r w:rsidR="004C23F4">
        <w:rPr>
          <w:rFonts w:ascii="微软雅黑" w:eastAsia="微软雅黑" w:hAnsi="微软雅黑" w:hint="eastAsia"/>
        </w:rPr>
        <w:t>（★★★）</w:t>
      </w:r>
    </w:p>
    <w:p w:rsidR="008E7E3D" w:rsidRDefault="008E7E3D" w:rsidP="008E7E3D">
      <w:pPr>
        <w:pStyle w:val="a6"/>
      </w:pPr>
    </w:p>
    <w:p w:rsidR="008E7E3D" w:rsidRDefault="00A37BF9" w:rsidP="008E7E3D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分别定义方法，求两个数之和、差、积、商</w:t>
      </w:r>
      <w:r w:rsidR="007A663B">
        <w:rPr>
          <w:rFonts w:ascii="微软雅黑" w:eastAsia="微软雅黑" w:hAnsi="微软雅黑" w:hint="eastAsia"/>
        </w:rPr>
        <w:t>（★★★）</w:t>
      </w:r>
    </w:p>
    <w:p w:rsidR="009A5809" w:rsidRDefault="009A5809" w:rsidP="009A5809">
      <w:pPr>
        <w:ind w:left="360"/>
      </w:pPr>
    </w:p>
    <w:p w:rsidR="00A37BF9" w:rsidRDefault="00A37BF9" w:rsidP="00A37BF9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A37BF9">
        <w:rPr>
          <w:rFonts w:ascii="微软雅黑" w:eastAsia="微软雅黑" w:hAnsi="微软雅黑" w:hint="eastAsia"/>
        </w:rPr>
        <w:t>什么是方法重载？</w:t>
      </w:r>
    </w:p>
    <w:p w:rsidR="00A37BF9" w:rsidRPr="00A37BF9" w:rsidRDefault="00A37BF9" w:rsidP="00A37BF9">
      <w:pPr>
        <w:ind w:left="360"/>
        <w:rPr>
          <w:rFonts w:hint="eastAsia"/>
        </w:rPr>
      </w:pPr>
    </w:p>
    <w:p w:rsidR="00A37BF9" w:rsidRDefault="00A37BF9" w:rsidP="00A37BF9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A37BF9">
        <w:rPr>
          <w:rFonts w:ascii="微软雅黑" w:eastAsia="微软雅黑" w:hAnsi="微软雅黑" w:hint="eastAsia"/>
        </w:rPr>
        <w:t>数组的定义格式有哪些？</w:t>
      </w:r>
    </w:p>
    <w:p w:rsidR="00A37BF9" w:rsidRPr="00A37BF9" w:rsidRDefault="00A37BF9" w:rsidP="00A37BF9">
      <w:pPr>
        <w:ind w:left="360"/>
        <w:rPr>
          <w:rFonts w:hint="eastAsia"/>
        </w:rPr>
      </w:pPr>
    </w:p>
    <w:p w:rsidR="00A37BF9" w:rsidRDefault="00A37BF9" w:rsidP="00A37BF9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A37BF9">
        <w:rPr>
          <w:rFonts w:ascii="微软雅黑" w:eastAsia="微软雅黑" w:hAnsi="微软雅黑" w:hint="eastAsia"/>
        </w:rPr>
        <w:t>数组操作的两个小问题是什么？怎么避免？</w:t>
      </w:r>
    </w:p>
    <w:p w:rsidR="00A37BF9" w:rsidRPr="00A37BF9" w:rsidRDefault="00A37BF9" w:rsidP="00A37BF9">
      <w:pPr>
        <w:ind w:left="360"/>
        <w:rPr>
          <w:rFonts w:hint="eastAsia"/>
        </w:rPr>
      </w:pPr>
    </w:p>
    <w:p w:rsidR="00A37BF9" w:rsidRDefault="00A37BF9" w:rsidP="00A37BF9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A37BF9">
        <w:rPr>
          <w:rFonts w:ascii="微软雅黑" w:eastAsia="微软雅黑" w:hAnsi="微软雅黑" w:hint="eastAsia"/>
        </w:rPr>
        <w:lastRenderedPageBreak/>
        <w:t>定义一个方法，查找数组中指定</w:t>
      </w:r>
      <w:r w:rsidR="00C103C8">
        <w:rPr>
          <w:rFonts w:ascii="微软雅黑" w:eastAsia="微软雅黑" w:hAnsi="微软雅黑" w:hint="eastAsia"/>
        </w:rPr>
        <w:t>元素</w:t>
      </w:r>
      <w:r w:rsidRPr="00A37BF9">
        <w:rPr>
          <w:rFonts w:ascii="微软雅黑" w:eastAsia="微软雅黑" w:hAnsi="微软雅黑" w:hint="eastAsia"/>
        </w:rPr>
        <w:t>的索引</w:t>
      </w:r>
      <w:r>
        <w:rPr>
          <w:rFonts w:ascii="微软雅黑" w:eastAsia="微软雅黑" w:hAnsi="微软雅黑" w:hint="eastAsia"/>
        </w:rPr>
        <w:t>（</w:t>
      </w:r>
      <w:bookmarkStart w:id="0" w:name="_GoBack"/>
      <w:bookmarkEnd w:id="0"/>
      <w:r>
        <w:rPr>
          <w:rFonts w:ascii="微软雅黑" w:eastAsia="微软雅黑" w:hAnsi="微软雅黑" w:hint="eastAsia"/>
        </w:rPr>
        <w:t>★★★★）</w:t>
      </w:r>
    </w:p>
    <w:p w:rsidR="00A37BF9" w:rsidRPr="00A37BF9" w:rsidRDefault="00A37BF9" w:rsidP="00A37BF9">
      <w:pPr>
        <w:ind w:left="360"/>
        <w:rPr>
          <w:rFonts w:hint="eastAsia"/>
        </w:rPr>
      </w:pPr>
    </w:p>
    <w:p w:rsidR="00A37BF9" w:rsidRDefault="00A37BF9" w:rsidP="00A37BF9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A37BF9">
        <w:rPr>
          <w:rFonts w:ascii="微软雅黑" w:eastAsia="微软雅黑" w:hAnsi="微软雅黑" w:hint="eastAsia"/>
        </w:rPr>
        <w:t>Java中有没有真正意义的引用传递？</w:t>
      </w:r>
    </w:p>
    <w:p w:rsidR="00A37BF9" w:rsidRPr="00A37BF9" w:rsidRDefault="00A37BF9" w:rsidP="00A37BF9">
      <w:pPr>
        <w:ind w:left="360"/>
        <w:rPr>
          <w:rFonts w:hint="eastAsia"/>
        </w:rPr>
      </w:pPr>
    </w:p>
    <w:sectPr w:rsidR="00A37BF9" w:rsidRPr="00A37BF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3AD" w:rsidRDefault="002F73AD">
      <w:r>
        <w:separator/>
      </w:r>
    </w:p>
  </w:endnote>
  <w:endnote w:type="continuationSeparator" w:id="0">
    <w:p w:rsidR="002F73AD" w:rsidRDefault="002F7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3"/>
    </w:pPr>
    <w:r>
      <w:rPr>
        <w:noProof/>
      </w:rPr>
      <w:drawing>
        <wp:anchor distT="152400" distB="152400" distL="152400" distR="152400" simplePos="0" relativeHeight="251661312" behindDoc="1" locked="0" layoutInCell="1" allowOverlap="1">
          <wp:simplePos x="0" y="0"/>
          <wp:positionH relativeFrom="page">
            <wp:posOffset>13970</wp:posOffset>
          </wp:positionH>
          <wp:positionV relativeFrom="page">
            <wp:posOffset>10078720</wp:posOffset>
          </wp:positionV>
          <wp:extent cx="7573010" cy="548640"/>
          <wp:effectExtent l="0" t="0" r="8890" b="3810"/>
          <wp:wrapNone/>
          <wp:docPr id="1073741826" name="officeArt object" descr="word-页脚-博学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 descr="word-页脚-博学谷.jpg"/>
                  <pic:cNvPicPr>
                    <a:picLocks noChangeAspect="1"/>
                  </pic:cNvPicPr>
                </pic:nvPicPr>
                <pic:blipFill>
                  <a:blip r:embed="rId1"/>
                  <a:srcRect t="3244" b="3244"/>
                  <a:stretch>
                    <a:fillRect/>
                  </a:stretch>
                </pic:blipFill>
                <pic:spPr>
                  <a:xfrm>
                    <a:off x="0" y="0"/>
                    <a:ext cx="7573010" cy="548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3AD" w:rsidRDefault="002F73AD">
      <w:r>
        <w:separator/>
      </w:r>
    </w:p>
  </w:footnote>
  <w:footnote w:type="continuationSeparator" w:id="0">
    <w:p w:rsidR="002F73AD" w:rsidRDefault="002F7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4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-1133475</wp:posOffset>
          </wp:positionH>
          <wp:positionV relativeFrom="paragraph">
            <wp:posOffset>-485775</wp:posOffset>
          </wp:positionV>
          <wp:extent cx="7594600" cy="906145"/>
          <wp:effectExtent l="0" t="0" r="6350" b="8255"/>
          <wp:wrapNone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4600" cy="906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DCF"/>
    <w:multiLevelType w:val="hybridMultilevel"/>
    <w:tmpl w:val="53D6AC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9A40FCA"/>
    <w:multiLevelType w:val="hybridMultilevel"/>
    <w:tmpl w:val="FC806C34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" w15:restartNumberingAfterBreak="0">
    <w:nsid w:val="135B3C71"/>
    <w:multiLevelType w:val="hybridMultilevel"/>
    <w:tmpl w:val="04405CFE"/>
    <w:lvl w:ilvl="0" w:tplc="EDF6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A876EA"/>
    <w:multiLevelType w:val="hybridMultilevel"/>
    <w:tmpl w:val="A782B3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A5470B5"/>
    <w:multiLevelType w:val="hybridMultilevel"/>
    <w:tmpl w:val="71CC2CD2"/>
    <w:lvl w:ilvl="0" w:tplc="A8F2C71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62033C"/>
    <w:rsid w:val="00102163"/>
    <w:rsid w:val="00105EAE"/>
    <w:rsid w:val="00134BC7"/>
    <w:rsid w:val="002036EB"/>
    <w:rsid w:val="00214B99"/>
    <w:rsid w:val="00260039"/>
    <w:rsid w:val="00267678"/>
    <w:rsid w:val="002F25CF"/>
    <w:rsid w:val="002F73AD"/>
    <w:rsid w:val="0031530B"/>
    <w:rsid w:val="00393B2C"/>
    <w:rsid w:val="00432EB3"/>
    <w:rsid w:val="004352F5"/>
    <w:rsid w:val="0047641B"/>
    <w:rsid w:val="00491ACF"/>
    <w:rsid w:val="004C23F4"/>
    <w:rsid w:val="00553DC9"/>
    <w:rsid w:val="00567A74"/>
    <w:rsid w:val="007A663B"/>
    <w:rsid w:val="00863701"/>
    <w:rsid w:val="00887C35"/>
    <w:rsid w:val="008E7E3D"/>
    <w:rsid w:val="009743CC"/>
    <w:rsid w:val="009A5809"/>
    <w:rsid w:val="009C0DA4"/>
    <w:rsid w:val="00A2141A"/>
    <w:rsid w:val="00A351A7"/>
    <w:rsid w:val="00A37BF9"/>
    <w:rsid w:val="00B11C82"/>
    <w:rsid w:val="00B864FE"/>
    <w:rsid w:val="00B920E5"/>
    <w:rsid w:val="00C103C8"/>
    <w:rsid w:val="00C7304A"/>
    <w:rsid w:val="00CB2DAC"/>
    <w:rsid w:val="00D7338F"/>
    <w:rsid w:val="00F056D8"/>
    <w:rsid w:val="066C1046"/>
    <w:rsid w:val="09670F47"/>
    <w:rsid w:val="25503426"/>
    <w:rsid w:val="314D3C8A"/>
    <w:rsid w:val="40C576D4"/>
    <w:rsid w:val="506812CD"/>
    <w:rsid w:val="5CED1907"/>
    <w:rsid w:val="5D62033C"/>
    <w:rsid w:val="5F7F02DE"/>
    <w:rsid w:val="60072410"/>
    <w:rsid w:val="644D27E7"/>
    <w:rsid w:val="6D535020"/>
    <w:rsid w:val="6DF1377F"/>
    <w:rsid w:val="78DD54C8"/>
    <w:rsid w:val="7FE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DE510"/>
  <w15:docId w15:val="{1A0E1B96-31F3-49DF-973B-59D13560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15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315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rsid w:val="0031530B"/>
    <w:pPr>
      <w:ind w:firstLineChars="200" w:firstLine="420"/>
    </w:pPr>
    <w:rPr>
      <w:szCs w:val="22"/>
    </w:rPr>
  </w:style>
  <w:style w:type="character" w:customStyle="1" w:styleId="10">
    <w:name w:val="标题 1 字符"/>
    <w:basedOn w:val="a0"/>
    <w:link w:val="1"/>
    <w:rsid w:val="0031530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31530B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1011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lwzy</cp:lastModifiedBy>
  <cp:revision>19</cp:revision>
  <dcterms:created xsi:type="dcterms:W3CDTF">2018-08-03T06:56:00Z</dcterms:created>
  <dcterms:modified xsi:type="dcterms:W3CDTF">2019-01-26T02:44:00Z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