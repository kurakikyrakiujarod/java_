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530B" w:rsidRPr="00090135" w:rsidRDefault="0031530B" w:rsidP="0031530B">
      <w:pPr>
        <w:ind w:left="720" w:hanging="720"/>
        <w:rPr>
          <w:rFonts w:ascii="微软雅黑" w:eastAsia="微软雅黑" w:hAnsi="微软雅黑"/>
        </w:rPr>
      </w:pPr>
    </w:p>
    <w:p w:rsidR="0031530B" w:rsidRPr="00090135" w:rsidRDefault="0031530B" w:rsidP="0031530B">
      <w:pPr>
        <w:pStyle w:val="1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作业</w:t>
      </w:r>
    </w:p>
    <w:p w:rsidR="00105EAE" w:rsidRPr="00090135" w:rsidRDefault="00772F68" w:rsidP="00B920E5">
      <w:pPr>
        <w:pStyle w:val="2"/>
        <w:rPr>
          <w:rFonts w:ascii="微软雅黑" w:eastAsia="微软雅黑" w:hAnsi="微软雅黑" w:hint="default"/>
        </w:rPr>
      </w:pPr>
      <w:r w:rsidRPr="00090135">
        <w:rPr>
          <w:rFonts w:ascii="微软雅黑" w:eastAsia="微软雅黑" w:hAnsi="微软雅黑"/>
        </w:rPr>
        <w:t>11_Java常用工具_API</w:t>
      </w:r>
    </w:p>
    <w:p w:rsidR="00B920E5" w:rsidRPr="00090135" w:rsidRDefault="00330807" w:rsidP="00B920E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什么是</w:t>
      </w:r>
      <w:r w:rsidR="00772F68" w:rsidRPr="00090135">
        <w:rPr>
          <w:rFonts w:ascii="微软雅黑" w:eastAsia="微软雅黑" w:hAnsi="微软雅黑" w:hint="eastAsia"/>
        </w:rPr>
        <w:t>API</w:t>
      </w:r>
      <w:r w:rsidR="00F056D8" w:rsidRPr="00090135">
        <w:rPr>
          <w:rFonts w:ascii="微软雅黑" w:eastAsia="微软雅黑" w:hAnsi="微软雅黑" w:hint="eastAsia"/>
        </w:rPr>
        <w:t>？</w:t>
      </w:r>
    </w:p>
    <w:p w:rsidR="00B920E5" w:rsidRPr="00090135" w:rsidRDefault="00B920E5" w:rsidP="00B920E5">
      <w:pPr>
        <w:ind w:left="360"/>
        <w:rPr>
          <w:rFonts w:ascii="微软雅黑" w:eastAsia="微软雅黑" w:hAnsi="微软雅黑"/>
        </w:rPr>
      </w:pPr>
    </w:p>
    <w:p w:rsidR="00F056D8" w:rsidRPr="00090135" w:rsidRDefault="00D24DDF" w:rsidP="00F056D8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如果告诉你一个JDK中的类，你打算如何学习并使用它</w:t>
      </w:r>
      <w:r w:rsidR="00A37BF9" w:rsidRPr="00090135">
        <w:rPr>
          <w:rFonts w:ascii="微软雅黑" w:eastAsia="微软雅黑" w:hAnsi="微软雅黑" w:hint="eastAsia"/>
        </w:rPr>
        <w:t>？</w:t>
      </w:r>
    </w:p>
    <w:p w:rsidR="009C0DA4" w:rsidRPr="00090135" w:rsidRDefault="009C0DA4" w:rsidP="008E7E3D">
      <w:pPr>
        <w:autoSpaceDE w:val="0"/>
        <w:autoSpaceDN w:val="0"/>
        <w:adjustRightInd w:val="0"/>
        <w:ind w:firstLine="360"/>
        <w:jc w:val="left"/>
        <w:rPr>
          <w:rFonts w:ascii="微软雅黑" w:eastAsia="微软雅黑" w:hAnsi="微软雅黑"/>
        </w:rPr>
      </w:pPr>
    </w:p>
    <w:p w:rsidR="00C6369A" w:rsidRPr="00090135" w:rsidRDefault="00726727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根据身边事物，</w:t>
      </w:r>
      <w:r w:rsidR="00C6369A" w:rsidRPr="00090135">
        <w:rPr>
          <w:rFonts w:ascii="微软雅黑" w:eastAsia="微软雅黑" w:hAnsi="微软雅黑" w:hint="eastAsia"/>
        </w:rPr>
        <w:t>自定义标准JavaBean类，重写toString</w:t>
      </w:r>
      <w:r w:rsidR="00BE753F" w:rsidRPr="00090135">
        <w:rPr>
          <w:rFonts w:ascii="微软雅黑" w:eastAsia="微软雅黑" w:hAnsi="微软雅黑" w:hint="eastAsia"/>
        </w:rPr>
        <w:t>和</w:t>
      </w:r>
      <w:r w:rsidR="00C6369A" w:rsidRPr="00090135">
        <w:rPr>
          <w:rFonts w:ascii="微软雅黑" w:eastAsia="微软雅黑" w:hAnsi="微软雅黑" w:hint="eastAsia"/>
        </w:rPr>
        <w:t>equals方法</w:t>
      </w:r>
    </w:p>
    <w:p w:rsidR="00C6369A" w:rsidRPr="00090135" w:rsidRDefault="00C6369A" w:rsidP="00C6369A">
      <w:pPr>
        <w:ind w:left="360"/>
        <w:rPr>
          <w:rFonts w:ascii="微软雅黑" w:eastAsia="微软雅黑" w:hAnsi="微软雅黑"/>
        </w:rPr>
      </w:pPr>
    </w:p>
    <w:p w:rsidR="00C6369A" w:rsidRPr="00090135" w:rsidRDefault="00C6369A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如下字符串是浏览器地址栏的请求地址，其中包含请求路径和参数，二者用 ？隔开，多个请求参数用 &amp;</w:t>
      </w:r>
      <w:r w:rsidRPr="00090135">
        <w:rPr>
          <w:rFonts w:ascii="微软雅黑" w:eastAsia="微软雅黑" w:hAnsi="微软雅黑"/>
        </w:rPr>
        <w:t xml:space="preserve"> </w:t>
      </w:r>
      <w:r w:rsidRPr="00090135">
        <w:rPr>
          <w:rFonts w:ascii="微软雅黑" w:eastAsia="微软雅黑" w:hAnsi="微软雅黑" w:hint="eastAsia"/>
        </w:rPr>
        <w:t>隔开，参数名和参数值用 =</w:t>
      </w:r>
      <w:r w:rsidRPr="00090135">
        <w:rPr>
          <w:rFonts w:ascii="微软雅黑" w:eastAsia="微软雅黑" w:hAnsi="微软雅黑"/>
        </w:rPr>
        <w:t xml:space="preserve"> </w:t>
      </w:r>
      <w:r w:rsidRPr="00090135">
        <w:rPr>
          <w:rFonts w:ascii="微软雅黑" w:eastAsia="微软雅黑" w:hAnsi="微软雅黑" w:hint="eastAsia"/>
        </w:rPr>
        <w:t>隔开，请解析出请求地址中的域名、请求路径、参数名数组和参数值数组：</w:t>
      </w:r>
    </w:p>
    <w:p w:rsidR="00C6369A" w:rsidRPr="00090135" w:rsidRDefault="00C6369A" w:rsidP="00C6369A">
      <w:pPr>
        <w:ind w:firstLine="36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/>
        </w:rPr>
        <w:t>https://list.jd.com/list.html?cat=1316,1381,16834&amp;tid=16834&amp;ev=exbrand_10</w:t>
      </w:r>
    </w:p>
    <w:p w:rsidR="00BE753F" w:rsidRPr="00090135" w:rsidRDefault="00BE753F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lastRenderedPageBreak/>
        <w:t>解析类的正名</w:t>
      </w:r>
      <w:r w:rsidR="007850BF" w:rsidRPr="00090135">
        <w:rPr>
          <w:rFonts w:ascii="微软雅黑" w:eastAsia="微软雅黑" w:hAnsi="微软雅黑" w:hint="eastAsia"/>
        </w:rPr>
        <w:t>（包类路径名）</w:t>
      </w:r>
      <w:r w:rsidRPr="00090135">
        <w:rPr>
          <w:rFonts w:ascii="微软雅黑" w:eastAsia="微软雅黑" w:hAnsi="微软雅黑" w:hint="eastAsia"/>
        </w:rPr>
        <w:t>字符串，获取该类的包名</w:t>
      </w:r>
      <w:r w:rsidR="00EA2F62" w:rsidRPr="00090135">
        <w:rPr>
          <w:rFonts w:ascii="微软雅黑" w:eastAsia="微软雅黑" w:hAnsi="微软雅黑" w:hint="eastAsia"/>
        </w:rPr>
        <w:t>、</w:t>
      </w:r>
      <w:r w:rsidRPr="00090135">
        <w:rPr>
          <w:rFonts w:ascii="微软雅黑" w:eastAsia="微软雅黑" w:hAnsi="微软雅黑" w:hint="eastAsia"/>
        </w:rPr>
        <w:t>类名</w:t>
      </w:r>
      <w:r w:rsidR="00EA2F62" w:rsidRPr="00090135">
        <w:rPr>
          <w:rFonts w:ascii="微软雅黑" w:eastAsia="微软雅黑" w:hAnsi="微软雅黑" w:hint="eastAsia"/>
        </w:rPr>
        <w:t>、</w:t>
      </w:r>
      <w:r w:rsidRPr="00090135">
        <w:rPr>
          <w:rFonts w:ascii="微软雅黑" w:eastAsia="微软雅黑" w:hAnsi="微软雅黑" w:hint="eastAsia"/>
        </w:rPr>
        <w:t>对象名（类名首字母小写）：</w:t>
      </w:r>
    </w:p>
    <w:p w:rsidR="00BE753F" w:rsidRPr="00090135" w:rsidRDefault="00BE753F" w:rsidP="00BE753F">
      <w:pPr>
        <w:ind w:firstLine="36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/>
        </w:rPr>
        <w:t>c</w:t>
      </w:r>
      <w:r w:rsidRPr="00090135">
        <w:rPr>
          <w:rFonts w:ascii="微软雅黑" w:eastAsia="微软雅黑" w:hAnsi="微软雅黑" w:hint="eastAsia"/>
        </w:rPr>
        <w:t>n</w:t>
      </w:r>
      <w:r w:rsidRPr="00090135">
        <w:rPr>
          <w:rFonts w:ascii="微软雅黑" w:eastAsia="微软雅黑" w:hAnsi="微软雅黑"/>
        </w:rPr>
        <w:t>.itcast.eshop.</w:t>
      </w:r>
      <w:r w:rsidR="00332ED4" w:rsidRPr="00090135">
        <w:rPr>
          <w:rFonts w:ascii="微软雅黑" w:eastAsia="微软雅黑" w:hAnsi="微软雅黑"/>
        </w:rPr>
        <w:t>user.</w:t>
      </w:r>
      <w:r w:rsidRPr="00090135">
        <w:rPr>
          <w:rFonts w:ascii="微软雅黑" w:eastAsia="微软雅黑" w:hAnsi="微软雅黑"/>
        </w:rPr>
        <w:t>entity.User</w:t>
      </w:r>
    </w:p>
    <w:p w:rsidR="00090135" w:rsidRPr="00090135" w:rsidRDefault="00090135" w:rsidP="00090135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现有类Properties，请通过查阅API尝试能够该类。要求必须有以下操作：</w:t>
      </w:r>
      <w:r w:rsidRPr="00090135">
        <w:rPr>
          <w:rFonts w:ascii="微软雅黑" w:eastAsia="微软雅黑" w:hAnsi="微软雅黑"/>
        </w:rPr>
        <w:t xml:space="preserve"> </w:t>
      </w:r>
    </w:p>
    <w:p w:rsidR="00090135" w:rsidRPr="00090135" w:rsidRDefault="00090135" w:rsidP="0009013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创建对象</w:t>
      </w:r>
    </w:p>
    <w:p w:rsidR="00090135" w:rsidRPr="00090135" w:rsidRDefault="00090135" w:rsidP="0009013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存值</w:t>
      </w:r>
      <w:bookmarkStart w:id="0" w:name="_GoBack"/>
      <w:bookmarkEnd w:id="0"/>
    </w:p>
    <w:p w:rsidR="00090135" w:rsidRPr="00090135" w:rsidRDefault="00090135" w:rsidP="0009013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取值</w:t>
      </w:r>
    </w:p>
    <w:p w:rsidR="00090135" w:rsidRPr="00090135" w:rsidRDefault="00090135" w:rsidP="00090135">
      <w:pPr>
        <w:pStyle w:val="a6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090135">
        <w:rPr>
          <w:rFonts w:ascii="微软雅黑" w:eastAsia="微软雅黑" w:hAnsi="微软雅黑" w:hint="eastAsia"/>
        </w:rPr>
        <w:t>遍历</w:t>
      </w:r>
    </w:p>
    <w:p w:rsidR="00B864FE" w:rsidRPr="00090135" w:rsidRDefault="00D24DDF" w:rsidP="00D24DDF">
      <w:pPr>
        <w:pStyle w:val="3"/>
        <w:numPr>
          <w:ilvl w:val="0"/>
          <w:numId w:val="3"/>
        </w:numPr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现有类SimpleDateFormat，请通过查阅API尝试使用该类</w:t>
      </w:r>
      <w:r w:rsidR="00C6369A" w:rsidRPr="00090135">
        <w:rPr>
          <w:rFonts w:ascii="微软雅黑" w:eastAsia="微软雅黑" w:hAnsi="微软雅黑" w:hint="eastAsia"/>
        </w:rPr>
        <w:t>。</w:t>
      </w:r>
      <w:r w:rsidRPr="00090135">
        <w:rPr>
          <w:rFonts w:ascii="微软雅黑" w:eastAsia="微软雅黑" w:hAnsi="微软雅黑" w:hint="eastAsia"/>
        </w:rPr>
        <w:t>要求：定义DateUtil工具类，实现如下三种格式日期的互转</w:t>
      </w:r>
      <w:r w:rsidR="00BE753F" w:rsidRPr="00090135">
        <w:rPr>
          <w:rFonts w:ascii="微软雅黑" w:eastAsia="微软雅黑" w:hAnsi="微软雅黑" w:hint="eastAsia"/>
        </w:rPr>
        <w:t>（★★★★★）</w:t>
      </w:r>
      <w:r w:rsidRPr="00090135">
        <w:rPr>
          <w:rFonts w:ascii="微软雅黑" w:eastAsia="微软雅黑" w:hAnsi="微软雅黑" w:hint="eastAsia"/>
        </w:rPr>
        <w:t>：</w:t>
      </w:r>
    </w:p>
    <w:p w:rsidR="00D24DDF" w:rsidRPr="00090135" w:rsidRDefault="00D24DDF" w:rsidP="00D24DDF">
      <w:pPr>
        <w:ind w:left="36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/>
        </w:rPr>
        <w:t>yyyy-MM-dd</w:t>
      </w:r>
    </w:p>
    <w:p w:rsidR="00D24DDF" w:rsidRPr="00090135" w:rsidRDefault="00D24DDF" w:rsidP="00D24DDF">
      <w:pPr>
        <w:ind w:left="36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y</w:t>
      </w:r>
      <w:r w:rsidRPr="00090135">
        <w:rPr>
          <w:rFonts w:ascii="微软雅黑" w:eastAsia="微软雅黑" w:hAnsi="微软雅黑"/>
        </w:rPr>
        <w:t>yyy-MM-dd HH:mm:ss</w:t>
      </w:r>
    </w:p>
    <w:p w:rsidR="00353D3D" w:rsidRPr="00090135" w:rsidRDefault="00D24DDF" w:rsidP="00B2684D">
      <w:pPr>
        <w:ind w:left="360"/>
        <w:rPr>
          <w:rFonts w:ascii="微软雅黑" w:eastAsia="微软雅黑" w:hAnsi="微软雅黑"/>
        </w:rPr>
      </w:pPr>
      <w:r w:rsidRPr="00090135">
        <w:rPr>
          <w:rFonts w:ascii="微软雅黑" w:eastAsia="微软雅黑" w:hAnsi="微软雅黑" w:hint="eastAsia"/>
        </w:rPr>
        <w:t>y</w:t>
      </w:r>
      <w:r w:rsidRPr="00090135">
        <w:rPr>
          <w:rFonts w:ascii="微软雅黑" w:eastAsia="微软雅黑" w:hAnsi="微软雅黑"/>
        </w:rPr>
        <w:t>yyy</w:t>
      </w:r>
      <w:r w:rsidRPr="00090135">
        <w:rPr>
          <w:rFonts w:ascii="微软雅黑" w:eastAsia="微软雅黑" w:hAnsi="微软雅黑" w:hint="eastAsia"/>
        </w:rPr>
        <w:t>年M</w:t>
      </w:r>
      <w:r w:rsidRPr="00090135">
        <w:rPr>
          <w:rFonts w:ascii="微软雅黑" w:eastAsia="微软雅黑" w:hAnsi="微软雅黑"/>
        </w:rPr>
        <w:t>M</w:t>
      </w:r>
      <w:r w:rsidRPr="00090135">
        <w:rPr>
          <w:rFonts w:ascii="微软雅黑" w:eastAsia="微软雅黑" w:hAnsi="微软雅黑" w:hint="eastAsia"/>
        </w:rPr>
        <w:t>月dd日</w:t>
      </w:r>
    </w:p>
    <w:sectPr w:rsidR="00353D3D" w:rsidRPr="00090135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27BD8" w:rsidRDefault="00227BD8">
      <w:r>
        <w:separator/>
      </w:r>
    </w:p>
  </w:endnote>
  <w:endnote w:type="continuationSeparator" w:id="0">
    <w:p w:rsidR="00227BD8" w:rsidRDefault="00227B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3"/>
    </w:pPr>
    <w:r>
      <w:rPr>
        <w:noProof/>
      </w:rPr>
      <w:drawing>
        <wp:anchor distT="152400" distB="152400" distL="152400" distR="152400" simplePos="0" relativeHeight="251661312" behindDoc="1" locked="0" layoutInCell="1" allowOverlap="1">
          <wp:simplePos x="0" y="0"/>
          <wp:positionH relativeFrom="page">
            <wp:posOffset>13970</wp:posOffset>
          </wp:positionH>
          <wp:positionV relativeFrom="page">
            <wp:posOffset>10078720</wp:posOffset>
          </wp:positionV>
          <wp:extent cx="7573010" cy="548640"/>
          <wp:effectExtent l="0" t="0" r="8890" b="3810"/>
          <wp:wrapNone/>
          <wp:docPr id="1073741826" name="officeArt object" descr="word-页脚-博学谷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fficeArt object" descr="word-页脚-博学谷.jpg"/>
                  <pic:cNvPicPr>
                    <a:picLocks noChangeAspect="1"/>
                  </pic:cNvPicPr>
                </pic:nvPicPr>
                <pic:blipFill>
                  <a:blip r:embed="rId1"/>
                  <a:srcRect t="3244" b="3244"/>
                  <a:stretch>
                    <a:fillRect/>
                  </a:stretch>
                </pic:blipFill>
                <pic:spPr>
                  <a:xfrm>
                    <a:off x="0" y="0"/>
                    <a:ext cx="7573010" cy="548640"/>
                  </a:xfrm>
                  <a:prstGeom prst="rect">
                    <a:avLst/>
                  </a:prstGeom>
                  <a:ln w="12700" cap="flat">
                    <a:noFill/>
                    <a:miter lim="400000"/>
                    <a:headEnd/>
                    <a:tailEnd/>
                  </a:ln>
                  <a:effectLst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27BD8" w:rsidRDefault="00227BD8">
      <w:r>
        <w:separator/>
      </w:r>
    </w:p>
  </w:footnote>
  <w:footnote w:type="continuationSeparator" w:id="0">
    <w:p w:rsidR="00227BD8" w:rsidRDefault="00227BD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4BC7" w:rsidRDefault="00214B99">
    <w:pPr>
      <w:pStyle w:val="a4"/>
    </w:pPr>
    <w:r>
      <w:rPr>
        <w:rFonts w:hint="eastAsia"/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-1133475</wp:posOffset>
          </wp:positionH>
          <wp:positionV relativeFrom="paragraph">
            <wp:posOffset>-485775</wp:posOffset>
          </wp:positionV>
          <wp:extent cx="7594600" cy="906145"/>
          <wp:effectExtent l="0" t="0" r="6350" b="8255"/>
          <wp:wrapNone/>
          <wp:docPr id="2" name="图片 2" descr="图片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94600" cy="9061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B4DCF"/>
    <w:multiLevelType w:val="hybridMultilevel"/>
    <w:tmpl w:val="53D6AC82"/>
    <w:lvl w:ilvl="0" w:tplc="0409000B">
      <w:start w:val="1"/>
      <w:numFmt w:val="bullet"/>
      <w:lvlText w:val="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09A40FCA"/>
    <w:multiLevelType w:val="hybridMultilevel"/>
    <w:tmpl w:val="FC806C34"/>
    <w:lvl w:ilvl="0" w:tplc="0409000B">
      <w:start w:val="1"/>
      <w:numFmt w:val="bullet"/>
      <w:lvlText w:val=""/>
      <w:lvlJc w:val="left"/>
      <w:pPr>
        <w:ind w:left="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20"/>
      </w:pPr>
      <w:rPr>
        <w:rFonts w:ascii="Wingdings" w:hAnsi="Wingdings" w:hint="default"/>
      </w:rPr>
    </w:lvl>
  </w:abstractNum>
  <w:abstractNum w:abstractNumId="2" w15:restartNumberingAfterBreak="0">
    <w:nsid w:val="135B3C71"/>
    <w:multiLevelType w:val="hybridMultilevel"/>
    <w:tmpl w:val="04405CFE"/>
    <w:lvl w:ilvl="0" w:tplc="EDF6B3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B266C92"/>
    <w:multiLevelType w:val="hybridMultilevel"/>
    <w:tmpl w:val="B6A8E2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3BB55355"/>
    <w:multiLevelType w:val="hybridMultilevel"/>
    <w:tmpl w:val="D2687998"/>
    <w:lvl w:ilvl="0" w:tplc="ADD085C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4BA8368C"/>
    <w:multiLevelType w:val="hybridMultilevel"/>
    <w:tmpl w:val="A5E036E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A876EA"/>
    <w:multiLevelType w:val="hybridMultilevel"/>
    <w:tmpl w:val="A782B3AA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7" w15:restartNumberingAfterBreak="0">
    <w:nsid w:val="6A5470B5"/>
    <w:multiLevelType w:val="hybridMultilevel"/>
    <w:tmpl w:val="71CC2CD2"/>
    <w:lvl w:ilvl="0" w:tplc="A8F2C712">
      <w:start w:val="1"/>
      <w:numFmt w:val="japaneseCounting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1"/>
  </w:num>
  <w:num w:numId="3">
    <w:abstractNumId w:val="2"/>
  </w:num>
  <w:num w:numId="4">
    <w:abstractNumId w:val="6"/>
  </w:num>
  <w:num w:numId="5">
    <w:abstractNumId w:val="0"/>
  </w:num>
  <w:num w:numId="6">
    <w:abstractNumId w:val="4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embedSystemFonts/>
  <w:bordersDoNotSurroundHeader/>
  <w:bordersDoNotSurroundFooter/>
  <w:attachedTemplate r:id="rId1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D62033C"/>
    <w:rsid w:val="00090135"/>
    <w:rsid w:val="000A0007"/>
    <w:rsid w:val="000D2918"/>
    <w:rsid w:val="00102163"/>
    <w:rsid w:val="00105EAE"/>
    <w:rsid w:val="00134BC7"/>
    <w:rsid w:val="002036EB"/>
    <w:rsid w:val="00214B99"/>
    <w:rsid w:val="00227BD8"/>
    <w:rsid w:val="00260039"/>
    <w:rsid w:val="00267678"/>
    <w:rsid w:val="002F25CF"/>
    <w:rsid w:val="002F2E20"/>
    <w:rsid w:val="002F73AD"/>
    <w:rsid w:val="0031530B"/>
    <w:rsid w:val="00330807"/>
    <w:rsid w:val="00332ED4"/>
    <w:rsid w:val="00333551"/>
    <w:rsid w:val="00353D3D"/>
    <w:rsid w:val="003607EB"/>
    <w:rsid w:val="00393B2C"/>
    <w:rsid w:val="003D6143"/>
    <w:rsid w:val="00426ACF"/>
    <w:rsid w:val="00432EB3"/>
    <w:rsid w:val="004352F5"/>
    <w:rsid w:val="0047641B"/>
    <w:rsid w:val="00491ACF"/>
    <w:rsid w:val="004C23F4"/>
    <w:rsid w:val="00506E71"/>
    <w:rsid w:val="00536F80"/>
    <w:rsid w:val="00553DC9"/>
    <w:rsid w:val="00567A74"/>
    <w:rsid w:val="00582169"/>
    <w:rsid w:val="00726727"/>
    <w:rsid w:val="00772F68"/>
    <w:rsid w:val="007850BF"/>
    <w:rsid w:val="007A663B"/>
    <w:rsid w:val="00863701"/>
    <w:rsid w:val="00887C35"/>
    <w:rsid w:val="008D7EB1"/>
    <w:rsid w:val="008E7E3D"/>
    <w:rsid w:val="008F5153"/>
    <w:rsid w:val="0093039D"/>
    <w:rsid w:val="009743CC"/>
    <w:rsid w:val="009A4280"/>
    <w:rsid w:val="009A5809"/>
    <w:rsid w:val="009C0DA4"/>
    <w:rsid w:val="00A2141A"/>
    <w:rsid w:val="00A351A7"/>
    <w:rsid w:val="00A37BF9"/>
    <w:rsid w:val="00B11C82"/>
    <w:rsid w:val="00B1624B"/>
    <w:rsid w:val="00B2684D"/>
    <w:rsid w:val="00B36865"/>
    <w:rsid w:val="00B864FE"/>
    <w:rsid w:val="00B920E5"/>
    <w:rsid w:val="00BE753F"/>
    <w:rsid w:val="00C103C8"/>
    <w:rsid w:val="00C6369A"/>
    <w:rsid w:val="00C7304A"/>
    <w:rsid w:val="00CB2DAC"/>
    <w:rsid w:val="00D10974"/>
    <w:rsid w:val="00D24DDF"/>
    <w:rsid w:val="00D633F4"/>
    <w:rsid w:val="00D7338F"/>
    <w:rsid w:val="00EA2F62"/>
    <w:rsid w:val="00F056D8"/>
    <w:rsid w:val="066C1046"/>
    <w:rsid w:val="09670F47"/>
    <w:rsid w:val="25503426"/>
    <w:rsid w:val="314D3C8A"/>
    <w:rsid w:val="40C576D4"/>
    <w:rsid w:val="506812CD"/>
    <w:rsid w:val="5CED1907"/>
    <w:rsid w:val="5D62033C"/>
    <w:rsid w:val="5F7F02DE"/>
    <w:rsid w:val="60072410"/>
    <w:rsid w:val="644D27E7"/>
    <w:rsid w:val="6D535020"/>
    <w:rsid w:val="6DF1377F"/>
    <w:rsid w:val="78DD54C8"/>
    <w:rsid w:val="7FEC7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8589403"/>
  <w15:docId w15:val="{1A0E1B96-31F3-49DF-973B-59D135601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31530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nhideWhenUsed/>
    <w:qFormat/>
    <w:rsid w:val="0031530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semiHidden/>
    <w:unhideWhenUsed/>
    <w:qFormat/>
    <w:pPr>
      <w:spacing w:beforeAutospacing="1" w:afterAutospacing="1"/>
      <w:jc w:val="left"/>
      <w:outlineLvl w:val="3"/>
    </w:pPr>
    <w:rPr>
      <w:rFonts w:ascii="宋体" w:eastAsia="宋体" w:hAnsi="宋体" w:cs="Times New Roman" w:hint="eastAsia"/>
      <w:b/>
      <w:kern w:val="0"/>
      <w:sz w:val="24"/>
    </w:rPr>
  </w:style>
  <w:style w:type="paragraph" w:styleId="5">
    <w:name w:val="heading 5"/>
    <w:basedOn w:val="a"/>
    <w:next w:val="a"/>
    <w:semiHidden/>
    <w:unhideWhenUsed/>
    <w:qFormat/>
    <w:pPr>
      <w:spacing w:beforeAutospacing="1" w:afterAutospacing="1"/>
      <w:jc w:val="left"/>
      <w:outlineLvl w:val="4"/>
    </w:pPr>
    <w:rPr>
      <w:rFonts w:ascii="宋体" w:eastAsia="宋体" w:hAnsi="宋体" w:cs="Times New Roman" w:hint="eastAsia"/>
      <w:b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qFormat/>
    <w:rPr>
      <w:rFonts w:ascii="Courier New" w:hAnsi="Courier New"/>
      <w:sz w:val="20"/>
    </w:rPr>
  </w:style>
  <w:style w:type="paragraph" w:styleId="a6">
    <w:name w:val="List Paragraph"/>
    <w:basedOn w:val="a"/>
    <w:uiPriority w:val="34"/>
    <w:qFormat/>
    <w:rsid w:val="0031530B"/>
    <w:pPr>
      <w:ind w:firstLineChars="200" w:firstLine="420"/>
    </w:pPr>
    <w:rPr>
      <w:szCs w:val="22"/>
    </w:rPr>
  </w:style>
  <w:style w:type="character" w:customStyle="1" w:styleId="10">
    <w:name w:val="标题 1 字符"/>
    <w:basedOn w:val="a0"/>
    <w:link w:val="1"/>
    <w:rsid w:val="0031530B"/>
    <w:rPr>
      <w:rFonts w:asciiTheme="minorHAnsi" w:eastAsiaTheme="minorEastAsia" w:hAnsiTheme="minorHAnsi" w:cstheme="minorBidi"/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rsid w:val="0031530B"/>
    <w:rPr>
      <w:rFonts w:asciiTheme="minorHAnsi" w:eastAsiaTheme="minorEastAsia" w:hAnsiTheme="minorHAnsi" w:cstheme="min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1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TotalTime>1268</TotalTime>
  <Pages>2</Pages>
  <Words>77</Words>
  <Characters>440</Characters>
  <Application>Microsoft Office Word</Application>
  <DocSecurity>0</DocSecurity>
  <Lines>3</Lines>
  <Paragraphs>1</Paragraphs>
  <ScaleCrop>false</ScaleCrop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Elly</dc:creator>
  <cp:lastModifiedBy>lwzy</cp:lastModifiedBy>
  <cp:revision>35</cp:revision>
  <dcterms:created xsi:type="dcterms:W3CDTF">2018-08-03T06:56:00Z</dcterms:created>
  <dcterms:modified xsi:type="dcterms:W3CDTF">2019-01-27T02:18:00Z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