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3D2E6B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3D2E6B" w:rsidRDefault="0031530B" w:rsidP="0031530B">
      <w:pPr>
        <w:pStyle w:val="1"/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作业</w:t>
      </w:r>
    </w:p>
    <w:p w:rsidR="00105EAE" w:rsidRPr="003D2E6B" w:rsidRDefault="005A578F" w:rsidP="00B920E5">
      <w:pPr>
        <w:pStyle w:val="2"/>
        <w:rPr>
          <w:rFonts w:ascii="微软雅黑" w:eastAsia="微软雅黑" w:hAnsi="微软雅黑" w:hint="default"/>
        </w:rPr>
      </w:pPr>
      <w:r w:rsidRPr="003D2E6B">
        <w:rPr>
          <w:rFonts w:ascii="微软雅黑" w:eastAsia="微软雅黑" w:hAnsi="微软雅黑"/>
        </w:rPr>
        <w:t>13_Java常用工具_IO流</w:t>
      </w:r>
    </w:p>
    <w:p w:rsidR="00B920E5" w:rsidRPr="003D2E6B" w:rsidRDefault="00330807" w:rsidP="00472F5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什么是</w:t>
      </w:r>
      <w:r w:rsidR="00907394" w:rsidRPr="003D2E6B">
        <w:rPr>
          <w:rFonts w:ascii="微软雅黑" w:eastAsia="微软雅黑" w:hAnsi="微软雅黑" w:hint="eastAsia"/>
        </w:rPr>
        <w:t>异常</w:t>
      </w:r>
      <w:r w:rsidR="00472F57" w:rsidRPr="003D2E6B">
        <w:rPr>
          <w:rFonts w:ascii="微软雅黑" w:eastAsia="微软雅黑" w:hAnsi="微软雅黑" w:hint="eastAsia"/>
        </w:rPr>
        <w:t>，</w:t>
      </w:r>
      <w:r w:rsidR="00907394" w:rsidRPr="003D2E6B">
        <w:rPr>
          <w:rFonts w:ascii="微软雅黑" w:eastAsia="微软雅黑" w:hAnsi="微软雅黑" w:hint="eastAsia"/>
        </w:rPr>
        <w:t>异常的分类</w:t>
      </w:r>
      <w:r w:rsidR="00472F57" w:rsidRPr="003D2E6B">
        <w:rPr>
          <w:rFonts w:ascii="微软雅黑" w:eastAsia="微软雅黑" w:hAnsi="微软雅黑" w:hint="eastAsia"/>
        </w:rPr>
        <w:t>有</w:t>
      </w:r>
      <w:r w:rsidR="00907394" w:rsidRPr="003D2E6B">
        <w:rPr>
          <w:rFonts w:ascii="微软雅黑" w:eastAsia="微软雅黑" w:hAnsi="微软雅黑" w:hint="eastAsia"/>
        </w:rPr>
        <w:t>哪些</w:t>
      </w:r>
      <w:r w:rsidR="00F056D8" w:rsidRPr="003D2E6B">
        <w:rPr>
          <w:rFonts w:ascii="微软雅黑" w:eastAsia="微软雅黑" w:hAnsi="微软雅黑" w:hint="eastAsia"/>
        </w:rPr>
        <w:t>？</w:t>
      </w:r>
    </w:p>
    <w:p w:rsidR="00472F57" w:rsidRPr="003D2E6B" w:rsidRDefault="00472F57" w:rsidP="00472F57">
      <w:pPr>
        <w:ind w:left="360"/>
        <w:rPr>
          <w:rFonts w:ascii="微软雅黑" w:eastAsia="微软雅黑" w:hAnsi="微软雅黑"/>
        </w:rPr>
      </w:pPr>
    </w:p>
    <w:p w:rsidR="00907394" w:rsidRPr="003D2E6B" w:rsidRDefault="00907394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异常处理的两种方式是什么，有什么区别？</w:t>
      </w:r>
    </w:p>
    <w:p w:rsidR="00907394" w:rsidRPr="003D2E6B" w:rsidRDefault="00907394" w:rsidP="00907394">
      <w:pPr>
        <w:ind w:left="360"/>
        <w:rPr>
          <w:rFonts w:ascii="微软雅黑" w:eastAsia="微软雅黑" w:hAnsi="微软雅黑"/>
        </w:rPr>
      </w:pPr>
    </w:p>
    <w:p w:rsidR="00F056D8" w:rsidRPr="003D2E6B" w:rsidRDefault="00907394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什么是IO流，如何理解“输入“、”输出”的概念</w:t>
      </w:r>
      <w:r w:rsidR="00A37BF9" w:rsidRPr="003D2E6B">
        <w:rPr>
          <w:rFonts w:ascii="微软雅黑" w:eastAsia="微软雅黑" w:hAnsi="微软雅黑" w:hint="eastAsia"/>
        </w:rPr>
        <w:t>？</w:t>
      </w:r>
    </w:p>
    <w:p w:rsidR="009C0DA4" w:rsidRPr="003D2E6B" w:rsidRDefault="009C0DA4" w:rsidP="008E7E3D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/>
        </w:rPr>
      </w:pPr>
    </w:p>
    <w:p w:rsidR="00C6369A" w:rsidRPr="003D2E6B" w:rsidRDefault="00907394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什么是字节流，什么是字符流，二者的区别是什么</w:t>
      </w:r>
      <w:r w:rsidR="001324A8" w:rsidRPr="003D2E6B">
        <w:rPr>
          <w:rFonts w:ascii="微软雅黑" w:eastAsia="微软雅黑" w:hAnsi="微软雅黑" w:hint="eastAsia"/>
        </w:rPr>
        <w:t>？</w:t>
      </w:r>
      <w:r w:rsidR="004957C6" w:rsidRPr="003D2E6B">
        <w:rPr>
          <w:rFonts w:ascii="微软雅黑" w:eastAsia="微软雅黑" w:hAnsi="微软雅黑" w:hint="eastAsia"/>
        </w:rPr>
        <w:t>使用场景是什么？</w:t>
      </w:r>
      <w:r w:rsidRPr="003D2E6B">
        <w:rPr>
          <w:rFonts w:ascii="微软雅黑" w:eastAsia="微软雅黑" w:hAnsi="微软雅黑" w:hint="eastAsia"/>
        </w:rPr>
        <w:t>各自的顶层父类和常用子类分别是什么？</w:t>
      </w:r>
    </w:p>
    <w:p w:rsidR="00C6369A" w:rsidRPr="003D2E6B" w:rsidRDefault="00C6369A" w:rsidP="00C6369A">
      <w:pPr>
        <w:ind w:left="360"/>
        <w:rPr>
          <w:rFonts w:ascii="微软雅黑" w:eastAsia="微软雅黑" w:hAnsi="微软雅黑"/>
        </w:rPr>
      </w:pPr>
    </w:p>
    <w:p w:rsidR="004957C6" w:rsidRPr="003D2E6B" w:rsidRDefault="004957C6" w:rsidP="004957C6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使用字符缓冲流加小数组的方式拷贝纯文本文件conf</w:t>
      </w:r>
      <w:r w:rsidRPr="003D2E6B">
        <w:rPr>
          <w:rFonts w:ascii="微软雅黑" w:eastAsia="微软雅黑" w:hAnsi="微软雅黑"/>
        </w:rPr>
        <w:t>.properties</w:t>
      </w:r>
      <w:r w:rsidR="001C66EB" w:rsidRPr="003D2E6B">
        <w:rPr>
          <w:rFonts w:ascii="微软雅黑" w:eastAsia="微软雅黑" w:hAnsi="微软雅黑" w:hint="eastAsia"/>
        </w:rPr>
        <w:t>（</w:t>
      </w:r>
      <w:r w:rsidR="001324A8" w:rsidRPr="003D2E6B">
        <w:rPr>
          <w:rFonts w:ascii="微软雅黑" w:eastAsia="微软雅黑" w:hAnsi="微软雅黑" w:hint="eastAsia"/>
        </w:rPr>
        <w:t>★</w:t>
      </w:r>
      <w:r w:rsidR="001C66EB" w:rsidRPr="003D2E6B">
        <w:rPr>
          <w:rFonts w:ascii="微软雅黑" w:eastAsia="微软雅黑" w:hAnsi="微软雅黑" w:hint="eastAsia"/>
        </w:rPr>
        <w:t>★★）</w:t>
      </w:r>
    </w:p>
    <w:p w:rsidR="004957C6" w:rsidRPr="003D2E6B" w:rsidRDefault="004957C6" w:rsidP="004957C6">
      <w:pPr>
        <w:ind w:left="360"/>
        <w:rPr>
          <w:rFonts w:ascii="微软雅黑" w:eastAsia="微软雅黑" w:hAnsi="微软雅黑"/>
        </w:rPr>
      </w:pPr>
    </w:p>
    <w:p w:rsidR="004957C6" w:rsidRPr="003D2E6B" w:rsidRDefault="004957C6" w:rsidP="004957C6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lastRenderedPageBreak/>
        <w:t>使用字节缓冲流加小数组的方式拷贝多媒体文件Xxx</w:t>
      </w:r>
      <w:r w:rsidRPr="003D2E6B">
        <w:rPr>
          <w:rFonts w:ascii="微软雅黑" w:eastAsia="微软雅黑" w:hAnsi="微软雅黑"/>
        </w:rPr>
        <w:t>.</w:t>
      </w:r>
      <w:r w:rsidRPr="003D2E6B">
        <w:rPr>
          <w:rFonts w:ascii="微软雅黑" w:eastAsia="微软雅黑" w:hAnsi="微软雅黑" w:hint="eastAsia"/>
        </w:rPr>
        <w:t>mp</w:t>
      </w:r>
      <w:r w:rsidRPr="003D2E6B">
        <w:rPr>
          <w:rFonts w:ascii="微软雅黑" w:eastAsia="微软雅黑" w:hAnsi="微软雅黑"/>
        </w:rPr>
        <w:t>3</w:t>
      </w:r>
      <w:r w:rsidRPr="003D2E6B">
        <w:rPr>
          <w:rFonts w:ascii="微软雅黑" w:eastAsia="微软雅黑" w:hAnsi="微软雅黑" w:hint="eastAsia"/>
        </w:rPr>
        <w:t>，多次运行，测试拷贝过程耗费的时间（★★★）</w:t>
      </w:r>
    </w:p>
    <w:p w:rsidR="004957C6" w:rsidRPr="003D2E6B" w:rsidRDefault="004957C6" w:rsidP="004957C6">
      <w:pPr>
        <w:ind w:left="360"/>
        <w:rPr>
          <w:rFonts w:ascii="微软雅黑" w:eastAsia="微软雅黑" w:hAnsi="微软雅黑"/>
        </w:rPr>
      </w:pPr>
    </w:p>
    <w:p w:rsidR="003D2E6B" w:rsidRPr="003D2E6B" w:rsidRDefault="003D2E6B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定义纯文本文件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ean-</w:t>
      </w:r>
      <w:r w:rsidRPr="003D2E6B">
        <w:rPr>
          <w:rFonts w:ascii="微软雅黑" w:eastAsia="微软雅黑" w:hAnsi="微软雅黑" w:hint="eastAsia"/>
        </w:rPr>
        <w:t>conf</w:t>
      </w:r>
      <w:r w:rsidRPr="003D2E6B">
        <w:rPr>
          <w:rFonts w:ascii="微软雅黑" w:eastAsia="微软雅黑" w:hAnsi="微软雅黑"/>
        </w:rPr>
        <w:t>.properties</w:t>
      </w:r>
      <w:r w:rsidRPr="003D2E6B">
        <w:rPr>
          <w:rFonts w:ascii="微软雅黑" w:eastAsia="微软雅黑" w:hAnsi="微软雅黑" w:hint="eastAsia"/>
        </w:rPr>
        <w:t>，以键值对（用=隔开）的形式存储数据，每个键值对数据之后换行，保存文件。用字符缓冲流对象读取该文件数据并存放到Properties对象中。文件存储格式如下</w:t>
      </w:r>
      <w:r w:rsidRPr="003D2E6B">
        <w:rPr>
          <w:rFonts w:ascii="微软雅黑" w:eastAsia="微软雅黑" w:hAnsi="微软雅黑" w:hint="eastAsia"/>
        </w:rPr>
        <w:t>（★★★★★）</w:t>
      </w:r>
      <w:r w:rsidRPr="003D2E6B">
        <w:rPr>
          <w:rFonts w:ascii="微软雅黑" w:eastAsia="微软雅黑" w:hAnsi="微软雅黑" w:hint="eastAsia"/>
        </w:rPr>
        <w:t>：</w:t>
      </w:r>
    </w:p>
    <w:p w:rsidR="003D2E6B" w:rsidRPr="003D2E6B" w:rsidRDefault="003D2E6B" w:rsidP="003D2E6B">
      <w:pPr>
        <w:ind w:left="360"/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/>
        </w:rPr>
        <w:t>u</w:t>
      </w:r>
      <w:r w:rsidRPr="003D2E6B">
        <w:rPr>
          <w:rFonts w:ascii="微软雅黑" w:eastAsia="微软雅黑" w:hAnsi="微软雅黑" w:hint="eastAsia"/>
        </w:rPr>
        <w:t>ser</w:t>
      </w:r>
      <w:r w:rsidRPr="003D2E6B">
        <w:rPr>
          <w:rFonts w:ascii="微软雅黑" w:eastAsia="微软雅黑" w:hAnsi="微软雅黑"/>
        </w:rPr>
        <w:t>=</w:t>
      </w:r>
      <w:r w:rsidRPr="003D2E6B">
        <w:rPr>
          <w:rFonts w:ascii="微软雅黑" w:eastAsia="微软雅黑" w:hAnsi="微软雅黑" w:hint="eastAsia"/>
        </w:rPr>
        <w:t>cn</w:t>
      </w:r>
      <w:r w:rsidRPr="003D2E6B">
        <w:rPr>
          <w:rFonts w:ascii="微软雅黑" w:eastAsia="微软雅黑" w:hAnsi="微软雅黑"/>
        </w:rPr>
        <w:t>.itcast.eshop.user.entity.User</w:t>
      </w:r>
    </w:p>
    <w:p w:rsidR="003D2E6B" w:rsidRPr="003D2E6B" w:rsidRDefault="003D2E6B" w:rsidP="003D2E6B">
      <w:pPr>
        <w:ind w:left="360"/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g</w:t>
      </w:r>
      <w:r w:rsidRPr="003D2E6B">
        <w:rPr>
          <w:rFonts w:ascii="微软雅黑" w:eastAsia="微软雅黑" w:hAnsi="微软雅黑"/>
        </w:rPr>
        <w:t>oods=cn.itcast.eshop.goods.entity.Goods</w:t>
      </w:r>
    </w:p>
    <w:p w:rsidR="003D2E6B" w:rsidRPr="003D2E6B" w:rsidRDefault="003D2E6B" w:rsidP="003D2E6B">
      <w:pPr>
        <w:ind w:left="360"/>
        <w:rPr>
          <w:rFonts w:ascii="微软雅黑" w:eastAsia="微软雅黑" w:hAnsi="微软雅黑" w:hint="eastAsia"/>
        </w:rPr>
      </w:pPr>
      <w:r w:rsidRPr="003D2E6B">
        <w:rPr>
          <w:rFonts w:ascii="微软雅黑" w:eastAsia="微软雅黑" w:hAnsi="微软雅黑" w:hint="eastAsia"/>
        </w:rPr>
        <w:t>c</w:t>
      </w:r>
      <w:r w:rsidRPr="003D2E6B">
        <w:rPr>
          <w:rFonts w:ascii="微软雅黑" w:eastAsia="微软雅黑" w:hAnsi="微软雅黑"/>
        </w:rPr>
        <w:t>art=cn.itcast.eshop.goods.entity.Cart</w:t>
      </w:r>
    </w:p>
    <w:p w:rsidR="003D2E6B" w:rsidRDefault="003D2E6B" w:rsidP="003D2E6B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提示：字符缓冲流按行读取数据：readLine</w:t>
      </w:r>
      <w:r>
        <w:rPr>
          <w:rFonts w:ascii="微软雅黑" w:eastAsia="微软雅黑" w:hAnsi="微软雅黑"/>
        </w:rPr>
        <w:t>()</w:t>
      </w:r>
    </w:p>
    <w:p w:rsidR="003D2E6B" w:rsidRPr="003D2E6B" w:rsidRDefault="003D2E6B" w:rsidP="003D2E6B">
      <w:pPr>
        <w:ind w:left="360"/>
        <w:rPr>
          <w:rFonts w:ascii="微软雅黑" w:eastAsia="微软雅黑" w:hAnsi="微软雅黑" w:hint="eastAsia"/>
        </w:rPr>
      </w:pPr>
      <w:bookmarkStart w:id="0" w:name="_GoBack"/>
      <w:bookmarkEnd w:id="0"/>
    </w:p>
    <w:p w:rsidR="00BE753F" w:rsidRPr="003D2E6B" w:rsidRDefault="00B649EB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扫描项目根目录下的所有文件夹（含子文件夹），将所有字节码文件（.</w:t>
      </w:r>
      <w:r w:rsidRPr="003D2E6B">
        <w:rPr>
          <w:rFonts w:ascii="微软雅黑" w:eastAsia="微软雅黑" w:hAnsi="微软雅黑"/>
        </w:rPr>
        <w:t>class</w:t>
      </w:r>
      <w:r w:rsidRPr="003D2E6B">
        <w:rPr>
          <w:rFonts w:ascii="微软雅黑" w:eastAsia="微软雅黑" w:hAnsi="微软雅黑" w:hint="eastAsia"/>
        </w:rPr>
        <w:t>）文件读取出来存放到List集合中。</w:t>
      </w:r>
      <w:r w:rsidR="001C66EB" w:rsidRPr="003D2E6B">
        <w:rPr>
          <w:rFonts w:ascii="微软雅黑" w:eastAsia="微软雅黑" w:hAnsi="微软雅黑" w:hint="eastAsia"/>
        </w:rPr>
        <w:t>（★</w:t>
      </w:r>
      <w:r w:rsidRPr="003D2E6B">
        <w:rPr>
          <w:rFonts w:ascii="微软雅黑" w:eastAsia="微软雅黑" w:hAnsi="微软雅黑" w:hint="eastAsia"/>
        </w:rPr>
        <w:t>★★★</w:t>
      </w:r>
      <w:r w:rsidR="001C66EB" w:rsidRPr="003D2E6B">
        <w:rPr>
          <w:rFonts w:ascii="微软雅黑" w:eastAsia="微软雅黑" w:hAnsi="微软雅黑" w:hint="eastAsia"/>
        </w:rPr>
        <w:t>★）</w:t>
      </w:r>
    </w:p>
    <w:p w:rsidR="00DA69FA" w:rsidRPr="003D2E6B" w:rsidRDefault="00DA69FA" w:rsidP="00DA69FA">
      <w:pPr>
        <w:ind w:left="360"/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t>提示：</w:t>
      </w:r>
      <w:r w:rsidR="00B649EB" w:rsidRPr="003D2E6B">
        <w:rPr>
          <w:rFonts w:ascii="微软雅黑" w:eastAsia="微软雅黑" w:hAnsi="微软雅黑" w:hint="eastAsia"/>
        </w:rPr>
        <w:t>引用类型参数传递；方法的自调用</w:t>
      </w:r>
    </w:p>
    <w:p w:rsidR="00B864FE" w:rsidRPr="003D2E6B" w:rsidRDefault="00B649EB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3D2E6B">
        <w:rPr>
          <w:rFonts w:ascii="微软雅黑" w:eastAsia="微软雅黑" w:hAnsi="微软雅黑" w:hint="eastAsia"/>
        </w:rPr>
        <w:lastRenderedPageBreak/>
        <w:t>（接上题）根据所有字节码文件的路径获取每个类</w:t>
      </w:r>
      <w:r w:rsidR="0012066C" w:rsidRPr="003D2E6B">
        <w:rPr>
          <w:rFonts w:ascii="微软雅黑" w:eastAsia="微软雅黑" w:hAnsi="微软雅黑" w:hint="eastAsia"/>
        </w:rPr>
        <w:t>的</w:t>
      </w:r>
      <w:r w:rsidRPr="003D2E6B">
        <w:rPr>
          <w:rFonts w:ascii="微软雅黑" w:eastAsia="微软雅黑" w:hAnsi="微软雅黑" w:hint="eastAsia"/>
        </w:rPr>
        <w:t>正名（包类路径名），并以</w:t>
      </w:r>
      <w:r w:rsidR="00974DF8" w:rsidRPr="003D2E6B">
        <w:rPr>
          <w:rFonts w:ascii="微软雅黑" w:eastAsia="微软雅黑" w:hAnsi="微软雅黑" w:hint="eastAsia"/>
        </w:rPr>
        <w:t>对象名（类名首字母小写）为key，正名为value存放到map集合中</w:t>
      </w:r>
      <w:r w:rsidR="00BE753F" w:rsidRPr="003D2E6B">
        <w:rPr>
          <w:rFonts w:ascii="微软雅黑" w:eastAsia="微软雅黑" w:hAnsi="微软雅黑" w:hint="eastAsia"/>
        </w:rPr>
        <w:t>（</w:t>
      </w:r>
      <w:r w:rsidR="00974DF8" w:rsidRPr="003D2E6B">
        <w:rPr>
          <w:rFonts w:ascii="微软雅黑" w:eastAsia="微软雅黑" w:hAnsi="微软雅黑" w:hint="eastAsia"/>
        </w:rPr>
        <w:t>★</w:t>
      </w:r>
      <w:r w:rsidR="00BE753F" w:rsidRPr="003D2E6B">
        <w:rPr>
          <w:rFonts w:ascii="微软雅黑" w:eastAsia="微软雅黑" w:hAnsi="微软雅黑" w:hint="eastAsia"/>
        </w:rPr>
        <w:t>★★★）</w:t>
      </w:r>
      <w:r w:rsidR="00D24DDF" w:rsidRPr="003D2E6B">
        <w:rPr>
          <w:rFonts w:ascii="微软雅黑" w:eastAsia="微软雅黑" w:hAnsi="微软雅黑" w:hint="eastAsia"/>
        </w:rPr>
        <w:t>：</w:t>
      </w:r>
    </w:p>
    <w:p w:rsidR="00974DF8" w:rsidRPr="003D2E6B" w:rsidRDefault="00974DF8" w:rsidP="00974DF8">
      <w:pPr>
        <w:ind w:left="360"/>
        <w:rPr>
          <w:rFonts w:ascii="微软雅黑" w:eastAsia="微软雅黑" w:hAnsi="微软雅黑"/>
        </w:rPr>
      </w:pPr>
    </w:p>
    <w:sectPr w:rsidR="00974DF8" w:rsidRPr="003D2E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2EA" w:rsidRDefault="007922EA">
      <w:r>
        <w:separator/>
      </w:r>
    </w:p>
  </w:endnote>
  <w:endnote w:type="continuationSeparator" w:id="0">
    <w:p w:rsidR="007922EA" w:rsidRDefault="0079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2EA" w:rsidRDefault="007922EA">
      <w:r>
        <w:separator/>
      </w:r>
    </w:p>
  </w:footnote>
  <w:footnote w:type="continuationSeparator" w:id="0">
    <w:p w:rsidR="007922EA" w:rsidRDefault="0079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0A0007"/>
    <w:rsid w:val="000D2918"/>
    <w:rsid w:val="00102163"/>
    <w:rsid w:val="00105EAE"/>
    <w:rsid w:val="0012066C"/>
    <w:rsid w:val="001324A8"/>
    <w:rsid w:val="00134BC7"/>
    <w:rsid w:val="00164789"/>
    <w:rsid w:val="00177F21"/>
    <w:rsid w:val="001C66EB"/>
    <w:rsid w:val="002036EB"/>
    <w:rsid w:val="00214B99"/>
    <w:rsid w:val="00260039"/>
    <w:rsid w:val="00267678"/>
    <w:rsid w:val="00283E31"/>
    <w:rsid w:val="002B7398"/>
    <w:rsid w:val="002F25CF"/>
    <w:rsid w:val="002F2E20"/>
    <w:rsid w:val="002F73AD"/>
    <w:rsid w:val="0031530B"/>
    <w:rsid w:val="00330807"/>
    <w:rsid w:val="00332ED4"/>
    <w:rsid w:val="00333551"/>
    <w:rsid w:val="00353D3D"/>
    <w:rsid w:val="003607EB"/>
    <w:rsid w:val="00393B2C"/>
    <w:rsid w:val="003D2E6B"/>
    <w:rsid w:val="003D6143"/>
    <w:rsid w:val="00426ACF"/>
    <w:rsid w:val="00432EB3"/>
    <w:rsid w:val="004352F5"/>
    <w:rsid w:val="00472F57"/>
    <w:rsid w:val="0047641B"/>
    <w:rsid w:val="00491ACF"/>
    <w:rsid w:val="004957C6"/>
    <w:rsid w:val="004C23F4"/>
    <w:rsid w:val="00506E71"/>
    <w:rsid w:val="00536F80"/>
    <w:rsid w:val="00553DC9"/>
    <w:rsid w:val="00567A74"/>
    <w:rsid w:val="00582169"/>
    <w:rsid w:val="005A578F"/>
    <w:rsid w:val="006326DC"/>
    <w:rsid w:val="00636E86"/>
    <w:rsid w:val="0066089E"/>
    <w:rsid w:val="00726727"/>
    <w:rsid w:val="00772F68"/>
    <w:rsid w:val="007850BF"/>
    <w:rsid w:val="007922EA"/>
    <w:rsid w:val="007A663B"/>
    <w:rsid w:val="00863701"/>
    <w:rsid w:val="00887C35"/>
    <w:rsid w:val="008D7EB1"/>
    <w:rsid w:val="008E7E3D"/>
    <w:rsid w:val="008F5153"/>
    <w:rsid w:val="00907394"/>
    <w:rsid w:val="0093039D"/>
    <w:rsid w:val="009743CC"/>
    <w:rsid w:val="00974DF8"/>
    <w:rsid w:val="009A3452"/>
    <w:rsid w:val="009A4280"/>
    <w:rsid w:val="009A5809"/>
    <w:rsid w:val="009C0DA4"/>
    <w:rsid w:val="00A2141A"/>
    <w:rsid w:val="00A351A7"/>
    <w:rsid w:val="00A37BF9"/>
    <w:rsid w:val="00B11C82"/>
    <w:rsid w:val="00B1624B"/>
    <w:rsid w:val="00B2684D"/>
    <w:rsid w:val="00B331FA"/>
    <w:rsid w:val="00B36865"/>
    <w:rsid w:val="00B649EB"/>
    <w:rsid w:val="00B864FE"/>
    <w:rsid w:val="00B920E5"/>
    <w:rsid w:val="00BD5A9B"/>
    <w:rsid w:val="00BE753F"/>
    <w:rsid w:val="00C103C8"/>
    <w:rsid w:val="00C6369A"/>
    <w:rsid w:val="00C7304A"/>
    <w:rsid w:val="00CB2DAC"/>
    <w:rsid w:val="00D10974"/>
    <w:rsid w:val="00D24DDF"/>
    <w:rsid w:val="00D41CC5"/>
    <w:rsid w:val="00D633F4"/>
    <w:rsid w:val="00D7338F"/>
    <w:rsid w:val="00D82D30"/>
    <w:rsid w:val="00DA69FA"/>
    <w:rsid w:val="00E30EC2"/>
    <w:rsid w:val="00E472A3"/>
    <w:rsid w:val="00EA2F62"/>
    <w:rsid w:val="00F056D8"/>
    <w:rsid w:val="00FC381B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1A80A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1474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50</cp:revision>
  <dcterms:created xsi:type="dcterms:W3CDTF">2018-08-03T06:56:00Z</dcterms:created>
  <dcterms:modified xsi:type="dcterms:W3CDTF">2019-01-27T02:23:00Z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