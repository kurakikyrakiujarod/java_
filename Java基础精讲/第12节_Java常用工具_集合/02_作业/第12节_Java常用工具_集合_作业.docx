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1C66EB" w:rsidP="00B920E5">
      <w:pPr>
        <w:pStyle w:val="2"/>
        <w:rPr>
          <w:rFonts w:ascii="微软雅黑" w:eastAsia="微软雅黑" w:hAnsi="微软雅黑" w:hint="default"/>
        </w:rPr>
      </w:pPr>
      <w:r w:rsidRPr="001C66EB">
        <w:rPr>
          <w:rFonts w:ascii="微软雅黑" w:eastAsia="微软雅黑" w:hAnsi="微软雅黑"/>
        </w:rPr>
        <w:t>12_Java常用工具_集合</w:t>
      </w:r>
    </w:p>
    <w:p w:rsidR="00B920E5" w:rsidRDefault="00330807" w:rsidP="00472F5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 w:rsidR="00472F57">
        <w:rPr>
          <w:rFonts w:ascii="微软雅黑" w:eastAsia="微软雅黑" w:hAnsi="微软雅黑" w:hint="eastAsia"/>
        </w:rPr>
        <w:t>集合，</w:t>
      </w:r>
      <w:r w:rsidR="006326DC">
        <w:rPr>
          <w:rFonts w:ascii="微软雅黑" w:eastAsia="微软雅黑" w:hAnsi="微软雅黑" w:hint="eastAsia"/>
        </w:rPr>
        <w:t>集合的由来？</w:t>
      </w:r>
      <w:r w:rsidR="00472F57">
        <w:rPr>
          <w:rFonts w:ascii="微软雅黑" w:eastAsia="微软雅黑" w:hAnsi="微软雅黑" w:hint="eastAsia"/>
        </w:rPr>
        <w:t>使用集合有什么好处</w:t>
      </w:r>
      <w:r w:rsidR="00F056D8">
        <w:rPr>
          <w:rFonts w:ascii="微软雅黑" w:eastAsia="微软雅黑" w:hAnsi="微软雅黑" w:hint="eastAsia"/>
        </w:rPr>
        <w:t>？</w:t>
      </w:r>
    </w:p>
    <w:p w:rsidR="00472F57" w:rsidRPr="00472F57" w:rsidRDefault="00472F57" w:rsidP="00472F57">
      <w:pPr>
        <w:ind w:left="360"/>
        <w:rPr>
          <w:rFonts w:hint="eastAsia"/>
        </w:rPr>
      </w:pPr>
    </w:p>
    <w:p w:rsidR="00F056D8" w:rsidRDefault="00472F57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请说出Java集合体系中的常用接口和实现类以及它们各自的特点</w:t>
      </w:r>
      <w:r w:rsidR="00A37BF9">
        <w:rPr>
          <w:rFonts w:ascii="微软雅黑" w:eastAsia="微软雅黑" w:hAnsi="微软雅黑" w:hint="eastAsia"/>
        </w:rPr>
        <w:t>？</w:t>
      </w:r>
    </w:p>
    <w:p w:rsidR="009C0DA4" w:rsidRPr="009C0DA4" w:rsidRDefault="009C0DA4" w:rsidP="008E7E3D">
      <w:pPr>
        <w:autoSpaceDE w:val="0"/>
        <w:autoSpaceDN w:val="0"/>
        <w:adjustRightInd w:val="0"/>
        <w:ind w:firstLine="360"/>
        <w:jc w:val="left"/>
      </w:pPr>
    </w:p>
    <w:p w:rsidR="00C6369A" w:rsidRDefault="001324A8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什么是泛型，为什么需要泛型？</w:t>
      </w:r>
    </w:p>
    <w:p w:rsidR="00C6369A" w:rsidRPr="00C6369A" w:rsidRDefault="00C6369A" w:rsidP="00C6369A">
      <w:pPr>
        <w:ind w:left="360"/>
      </w:pPr>
    </w:p>
    <w:p w:rsidR="00C6369A" w:rsidRDefault="001324A8" w:rsidP="001324A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用户管理模块中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用户数据的功能都放到了U</w:t>
      </w:r>
      <w:r>
        <w:rPr>
          <w:rFonts w:ascii="微软雅黑" w:eastAsia="微软雅黑" w:hAnsi="微软雅黑"/>
        </w:rPr>
        <w:t>ser</w:t>
      </w:r>
      <w:r>
        <w:rPr>
          <w:rFonts w:ascii="微软雅黑" w:eastAsia="微软雅黑" w:hAnsi="微软雅黑" w:hint="eastAsia"/>
        </w:rPr>
        <w:t>DAO（DAO：数据访问对象）接口中，该接口定义了添加、删除、修改、查询用户的操作。请定义泛型接口UserDAO和对应的泛型方法，定义实现类UserDAOImpl重写所有泛型方法并使用</w:t>
      </w:r>
      <w:r w:rsidR="00177F21">
        <w:rPr>
          <w:rFonts w:ascii="微软雅黑" w:eastAsia="微软雅黑" w:hAnsi="微软雅黑" w:hint="eastAsia"/>
        </w:rPr>
        <w:t>。</w:t>
      </w:r>
      <w:r w:rsidR="001C66EB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★</w:t>
      </w:r>
      <w:r w:rsidR="001C66EB">
        <w:rPr>
          <w:rFonts w:ascii="微软雅黑" w:eastAsia="微软雅黑" w:hAnsi="微软雅黑" w:hint="eastAsia"/>
        </w:rPr>
        <w:t>★★★★）</w:t>
      </w:r>
    </w:p>
    <w:p w:rsidR="001324A8" w:rsidRPr="001324A8" w:rsidRDefault="001324A8" w:rsidP="001324A8">
      <w:pPr>
        <w:ind w:left="360"/>
        <w:rPr>
          <w:rFonts w:hint="eastAsia"/>
        </w:rPr>
      </w:pPr>
    </w:p>
    <w:p w:rsidR="00BE753F" w:rsidRDefault="00164789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当用户在搜索栏中按名称搜索商品时</w:t>
      </w:r>
      <w:r w:rsidR="00DA69FA">
        <w:rPr>
          <w:rFonts w:ascii="微软雅黑" w:eastAsia="微软雅黑" w:hAnsi="微软雅黑" w:hint="eastAsia"/>
        </w:rPr>
        <w:t>，该搜索条件会经过一系列请求传递到按名称搜索数据库的方法，并将搜索结果返回到页面。请用List集合对象模拟数据库存储多个商品（Goods）对象，定义按名称模糊查询商品的方法并使用。</w:t>
      </w:r>
      <w:r w:rsidR="001C66EB">
        <w:rPr>
          <w:rFonts w:ascii="微软雅黑" w:eastAsia="微软雅黑" w:hAnsi="微软雅黑" w:hint="eastAsia"/>
        </w:rPr>
        <w:t>（★★★）</w:t>
      </w:r>
    </w:p>
    <w:p w:rsidR="00DA69FA" w:rsidRPr="00DA69FA" w:rsidRDefault="00DA69FA" w:rsidP="00DA69FA">
      <w:pPr>
        <w:ind w:left="360"/>
        <w:rPr>
          <w:rFonts w:hint="eastAsia"/>
        </w:rPr>
      </w:pPr>
      <w:r>
        <w:rPr>
          <w:rFonts w:ascii="微软雅黑" w:eastAsia="微软雅黑" w:hAnsi="微软雅黑" w:hint="eastAsia"/>
        </w:rPr>
        <w:t>提示：</w:t>
      </w:r>
      <w:r>
        <w:rPr>
          <w:rFonts w:ascii="微软雅黑" w:eastAsia="微软雅黑" w:hAnsi="微软雅黑" w:hint="eastAsia"/>
        </w:rPr>
        <w:t>使用String类的</w:t>
      </w:r>
      <w:r>
        <w:rPr>
          <w:rFonts w:ascii="微软雅黑" w:eastAsia="微软雅黑" w:hAnsi="微软雅黑"/>
        </w:rPr>
        <w:t>contains()</w:t>
      </w:r>
      <w:r>
        <w:rPr>
          <w:rFonts w:ascii="微软雅黑" w:eastAsia="微软雅黑" w:hAnsi="微软雅黑" w:hint="eastAsia"/>
        </w:rPr>
        <w:t>方法进行判断</w:t>
      </w:r>
    </w:p>
    <w:p w:rsidR="00B864FE" w:rsidRDefault="00FC381B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List集合中的商品数据在</w:t>
      </w:r>
      <w:r w:rsidR="00BD5A9B">
        <w:rPr>
          <w:rFonts w:ascii="微软雅黑" w:eastAsia="微软雅黑" w:hAnsi="微软雅黑" w:hint="eastAsia"/>
        </w:rPr>
        <w:t>展示到页面</w:t>
      </w:r>
      <w:r w:rsidR="00B331FA">
        <w:rPr>
          <w:rFonts w:ascii="微软雅黑" w:eastAsia="微软雅黑" w:hAnsi="微软雅黑" w:hint="eastAsia"/>
        </w:rPr>
        <w:t>上</w:t>
      </w:r>
      <w:r w:rsidR="00BD5A9B">
        <w:rPr>
          <w:rFonts w:ascii="微软雅黑" w:eastAsia="微软雅黑" w:hAnsi="微软雅黑" w:hint="eastAsia"/>
        </w:rPr>
        <w:t>之前，需要进行处理：</w:t>
      </w:r>
      <w:r w:rsidR="00B331FA">
        <w:rPr>
          <w:rFonts w:ascii="微软雅黑" w:eastAsia="微软雅黑" w:hAnsi="微软雅黑" w:hint="eastAsia"/>
        </w:rPr>
        <w:t>将数据的唯一标识（id）提出来和商品对象（Goods）进行一一映射</w:t>
      </w:r>
      <w:r w:rsidR="00D41CC5">
        <w:rPr>
          <w:rFonts w:ascii="微软雅黑" w:eastAsia="微软雅黑" w:hAnsi="微软雅黑" w:hint="eastAsia"/>
        </w:rPr>
        <w:t>（map）</w:t>
      </w:r>
      <w:r w:rsidR="00B331FA">
        <w:rPr>
          <w:rFonts w:ascii="微软雅黑" w:eastAsia="微软雅黑" w:hAnsi="微软雅黑" w:hint="eastAsia"/>
        </w:rPr>
        <w:t>，以便</w:t>
      </w:r>
      <w:r w:rsidR="002B7398">
        <w:rPr>
          <w:rFonts w:ascii="微软雅黑" w:eastAsia="微软雅黑" w:hAnsi="微软雅黑" w:hint="eastAsia"/>
        </w:rPr>
        <w:t>后续的</w:t>
      </w:r>
      <w:r w:rsidR="00B331FA">
        <w:rPr>
          <w:rFonts w:ascii="微软雅黑" w:eastAsia="微软雅黑" w:hAnsi="微软雅黑" w:hint="eastAsia"/>
        </w:rPr>
        <w:t>数据展示和操作</w:t>
      </w:r>
      <w:r w:rsidR="002B7398">
        <w:rPr>
          <w:rFonts w:ascii="微软雅黑" w:eastAsia="微软雅黑" w:hAnsi="微软雅黑" w:hint="eastAsia"/>
        </w:rPr>
        <w:t>。</w:t>
      </w:r>
      <w:r w:rsidR="009A3452">
        <w:rPr>
          <w:rFonts w:ascii="微软雅黑" w:eastAsia="微软雅黑" w:hAnsi="微软雅黑" w:hint="eastAsia"/>
        </w:rPr>
        <w:t>请模拟这一</w:t>
      </w:r>
      <w:r w:rsidR="002B7398">
        <w:rPr>
          <w:rFonts w:ascii="微软雅黑" w:eastAsia="微软雅黑" w:hAnsi="微软雅黑" w:hint="eastAsia"/>
        </w:rPr>
        <w:t>过程并展示map集合中的数据</w:t>
      </w:r>
      <w:r w:rsidR="00D41CC5">
        <w:rPr>
          <w:rFonts w:ascii="微软雅黑" w:eastAsia="微软雅黑" w:hAnsi="微软雅黑" w:hint="eastAsia"/>
        </w:rPr>
        <w:t>，格式如下</w:t>
      </w:r>
      <w:r w:rsidR="00BE753F">
        <w:rPr>
          <w:rFonts w:ascii="微软雅黑" w:eastAsia="微软雅黑" w:hAnsi="微软雅黑" w:hint="eastAsia"/>
        </w:rPr>
        <w:t>（★★★）</w:t>
      </w:r>
      <w:r w:rsidR="00D24DDF">
        <w:rPr>
          <w:rFonts w:ascii="微软雅黑" w:eastAsia="微软雅黑" w:hAnsi="微软雅黑" w:hint="eastAsia"/>
        </w:rPr>
        <w:t>：</w:t>
      </w:r>
    </w:p>
    <w:p w:rsidR="00D41CC5" w:rsidRDefault="00D41CC5" w:rsidP="00D41CC5">
      <w:pPr>
        <w:ind w:left="360"/>
        <w:rPr>
          <w:rFonts w:hint="eastAsia"/>
        </w:rPr>
      </w:pPr>
      <w:r>
        <w:rPr>
          <w:rFonts w:hint="eastAsia"/>
        </w:rPr>
        <w:t>编号</w:t>
      </w:r>
      <w:r>
        <w:tab/>
      </w:r>
      <w:r>
        <w:tab/>
      </w:r>
      <w:r>
        <w:rPr>
          <w:rFonts w:hint="eastAsia"/>
        </w:rPr>
        <w:t>商品名称</w:t>
      </w:r>
      <w:r>
        <w:tab/>
      </w:r>
      <w:r>
        <w:rPr>
          <w:rFonts w:hint="eastAsia"/>
        </w:rPr>
        <w:t>单价</w:t>
      </w:r>
      <w:r>
        <w:tab/>
      </w:r>
      <w:r>
        <w:tab/>
      </w:r>
      <w:r>
        <w:rPr>
          <w:rFonts w:hint="eastAsia"/>
        </w:rPr>
        <w:t>库存</w:t>
      </w:r>
    </w:p>
    <w:p w:rsidR="00D41CC5" w:rsidRDefault="00D41CC5" w:rsidP="00D41CC5">
      <w:pPr>
        <w:ind w:left="360"/>
      </w:pPr>
      <w:r>
        <w:t>1</w:t>
      </w:r>
      <w:r>
        <w:tab/>
      </w:r>
      <w:r>
        <w:tab/>
      </w:r>
      <w:r>
        <w:rPr>
          <w:rFonts w:hint="eastAsia"/>
        </w:rPr>
        <w:t>苹果</w:t>
      </w:r>
      <w:r>
        <w:tab/>
      </w:r>
      <w:r>
        <w:tab/>
        <w:t>5</w:t>
      </w:r>
      <w:r>
        <w:tab/>
      </w:r>
      <w:r>
        <w:tab/>
      </w:r>
      <w:r>
        <w:tab/>
        <w:t>100</w:t>
      </w:r>
    </w:p>
    <w:p w:rsidR="00D41CC5" w:rsidRDefault="00D41CC5" w:rsidP="00D41CC5">
      <w:pPr>
        <w:ind w:left="360"/>
      </w:pPr>
      <w:r>
        <w:rPr>
          <w:rFonts w:hint="eastAsia"/>
        </w:rPr>
        <w:t>2</w:t>
      </w:r>
      <w:r>
        <w:tab/>
      </w:r>
      <w:r>
        <w:tab/>
      </w:r>
      <w:r>
        <w:rPr>
          <w:rFonts w:hint="eastAsia"/>
        </w:rPr>
        <w:t>连衣裙</w:t>
      </w:r>
      <w:r>
        <w:tab/>
      </w:r>
      <w:r>
        <w:tab/>
        <w:t>150</w:t>
      </w:r>
      <w:r>
        <w:tab/>
      </w:r>
      <w:r>
        <w:tab/>
      </w:r>
      <w:r>
        <w:tab/>
        <w:t>30</w:t>
      </w:r>
    </w:p>
    <w:p w:rsidR="00D41CC5" w:rsidRDefault="00D41CC5" w:rsidP="00D41CC5">
      <w:pPr>
        <w:ind w:left="360"/>
      </w:pPr>
      <w:r>
        <w:rPr>
          <w:rFonts w:hint="eastAsia"/>
        </w:rPr>
        <w:t>3</w:t>
      </w:r>
      <w:r>
        <w:tab/>
      </w:r>
      <w:r>
        <w:tab/>
      </w:r>
      <w:r>
        <w:rPr>
          <w:rFonts w:hint="eastAsia"/>
        </w:rPr>
        <w:t>保温杯</w:t>
      </w:r>
      <w:r>
        <w:tab/>
      </w:r>
      <w:r>
        <w:tab/>
        <w:t>65</w:t>
      </w:r>
      <w:r>
        <w:tab/>
      </w:r>
      <w:r>
        <w:tab/>
      </w:r>
      <w:r>
        <w:tab/>
        <w:t>50</w:t>
      </w:r>
    </w:p>
    <w:p w:rsidR="00D41CC5" w:rsidRPr="00D41CC5" w:rsidRDefault="00D41CC5" w:rsidP="00D41CC5">
      <w:pPr>
        <w:ind w:left="360"/>
        <w:rPr>
          <w:rFonts w:hint="eastAsia"/>
        </w:rPr>
      </w:pPr>
      <w:r>
        <w:rPr>
          <w:rFonts w:hint="eastAsia"/>
        </w:rPr>
        <w:t>5</w:t>
      </w:r>
      <w:r>
        <w:tab/>
      </w:r>
      <w:r>
        <w:tab/>
      </w:r>
      <w:r>
        <w:rPr>
          <w:rFonts w:hint="eastAsia"/>
        </w:rPr>
        <w:t>枸杞</w:t>
      </w:r>
      <w:r>
        <w:tab/>
      </w:r>
      <w:r>
        <w:tab/>
        <w:t>12</w:t>
      </w:r>
      <w:r>
        <w:tab/>
      </w:r>
      <w:r>
        <w:tab/>
      </w:r>
      <w:r>
        <w:tab/>
        <w:t>280</w:t>
      </w:r>
      <w:bookmarkStart w:id="0" w:name="_GoBack"/>
      <w:bookmarkEnd w:id="0"/>
    </w:p>
    <w:sectPr w:rsidR="00D41CC5" w:rsidRPr="00D41C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E86" w:rsidRDefault="00636E86">
      <w:r>
        <w:separator/>
      </w:r>
    </w:p>
  </w:endnote>
  <w:endnote w:type="continuationSeparator" w:id="0">
    <w:p w:rsidR="00636E86" w:rsidRDefault="0063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E86" w:rsidRDefault="00636E86">
      <w:r>
        <w:separator/>
      </w:r>
    </w:p>
  </w:footnote>
  <w:footnote w:type="continuationSeparator" w:id="0">
    <w:p w:rsidR="00636E86" w:rsidRDefault="0063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0A0007"/>
    <w:rsid w:val="000D2918"/>
    <w:rsid w:val="00102163"/>
    <w:rsid w:val="00105EAE"/>
    <w:rsid w:val="001324A8"/>
    <w:rsid w:val="00134BC7"/>
    <w:rsid w:val="00164789"/>
    <w:rsid w:val="00177F21"/>
    <w:rsid w:val="001C66EB"/>
    <w:rsid w:val="002036EB"/>
    <w:rsid w:val="00214B99"/>
    <w:rsid w:val="00260039"/>
    <w:rsid w:val="00267678"/>
    <w:rsid w:val="00283E31"/>
    <w:rsid w:val="002B7398"/>
    <w:rsid w:val="002F25CF"/>
    <w:rsid w:val="002F2E20"/>
    <w:rsid w:val="002F73AD"/>
    <w:rsid w:val="0031530B"/>
    <w:rsid w:val="00330807"/>
    <w:rsid w:val="00332ED4"/>
    <w:rsid w:val="00333551"/>
    <w:rsid w:val="00353D3D"/>
    <w:rsid w:val="003607EB"/>
    <w:rsid w:val="00393B2C"/>
    <w:rsid w:val="003D6143"/>
    <w:rsid w:val="00426ACF"/>
    <w:rsid w:val="00432EB3"/>
    <w:rsid w:val="004352F5"/>
    <w:rsid w:val="00472F57"/>
    <w:rsid w:val="0047641B"/>
    <w:rsid w:val="00491ACF"/>
    <w:rsid w:val="004C23F4"/>
    <w:rsid w:val="00506E71"/>
    <w:rsid w:val="00536F80"/>
    <w:rsid w:val="00553DC9"/>
    <w:rsid w:val="00567A74"/>
    <w:rsid w:val="00582169"/>
    <w:rsid w:val="006326DC"/>
    <w:rsid w:val="00636E86"/>
    <w:rsid w:val="0066089E"/>
    <w:rsid w:val="00726727"/>
    <w:rsid w:val="00772F68"/>
    <w:rsid w:val="007850BF"/>
    <w:rsid w:val="007A663B"/>
    <w:rsid w:val="00863701"/>
    <w:rsid w:val="00887C35"/>
    <w:rsid w:val="008D7EB1"/>
    <w:rsid w:val="008E7E3D"/>
    <w:rsid w:val="008F5153"/>
    <w:rsid w:val="0093039D"/>
    <w:rsid w:val="009743CC"/>
    <w:rsid w:val="009A3452"/>
    <w:rsid w:val="009A4280"/>
    <w:rsid w:val="009A5809"/>
    <w:rsid w:val="009C0DA4"/>
    <w:rsid w:val="00A2141A"/>
    <w:rsid w:val="00A351A7"/>
    <w:rsid w:val="00A37BF9"/>
    <w:rsid w:val="00B11C82"/>
    <w:rsid w:val="00B1624B"/>
    <w:rsid w:val="00B2684D"/>
    <w:rsid w:val="00B331FA"/>
    <w:rsid w:val="00B36865"/>
    <w:rsid w:val="00B864FE"/>
    <w:rsid w:val="00B920E5"/>
    <w:rsid w:val="00BD5A9B"/>
    <w:rsid w:val="00BE753F"/>
    <w:rsid w:val="00C103C8"/>
    <w:rsid w:val="00C6369A"/>
    <w:rsid w:val="00C7304A"/>
    <w:rsid w:val="00CB2DAC"/>
    <w:rsid w:val="00D10974"/>
    <w:rsid w:val="00D24DDF"/>
    <w:rsid w:val="00D41CC5"/>
    <w:rsid w:val="00D633F4"/>
    <w:rsid w:val="00D7338F"/>
    <w:rsid w:val="00D82D30"/>
    <w:rsid w:val="00DA69FA"/>
    <w:rsid w:val="00E472A3"/>
    <w:rsid w:val="00EA2F62"/>
    <w:rsid w:val="00F056D8"/>
    <w:rsid w:val="00FC381B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4D5BC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1353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45</cp:revision>
  <dcterms:created xsi:type="dcterms:W3CDTF">2018-08-03T06:56:00Z</dcterms:created>
  <dcterms:modified xsi:type="dcterms:W3CDTF">2019-01-26T09:17:00Z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